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3498B">
              <w:rPr>
                <w:b/>
                <w:sz w:val="24"/>
              </w:rPr>
              <w:t>OCNNOR, JULIETA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3498B">
              <w:rPr>
                <w:b/>
                <w:sz w:val="24"/>
              </w:rPr>
              <w:t>47</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3498B">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3498B">
              <w:rPr>
                <w:b/>
                <w:sz w:val="24"/>
              </w:rPr>
              <w:t>56</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3498B">
              <w:rPr>
                <w:b/>
                <w:sz w:val="24"/>
              </w:rPr>
              <w:t>22-06-18</w:t>
            </w:r>
            <w:r>
              <w:rPr>
                <w:b/>
                <w:sz w:val="24"/>
              </w:rPr>
              <w:fldChar w:fldCharType="end"/>
            </w:r>
          </w:p>
          <w:p w:rsidR="00E93FCE" w:rsidRDefault="0087292A" w:rsidP="0053498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3498B">
              <w:rPr>
                <w:b/>
                <w:sz w:val="24"/>
              </w:rPr>
              <w:t>Dr. TOMBEUR</w:t>
            </w:r>
            <w:bookmarkStart w:id="3" w:name="_GoBack"/>
            <w:bookmarkEnd w:id="3"/>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646B31">
              <w:rPr>
                <w:sz w:val="24"/>
              </w:rPr>
            </w:r>
            <w:r w:rsidR="00646B31">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646B31">
        <w:rPr>
          <w:b/>
          <w:sz w:val="24"/>
        </w:rPr>
      </w:r>
      <w:r w:rsidR="00646B31">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646B31">
        <w:rPr>
          <w:sz w:val="24"/>
        </w:rPr>
      </w:r>
      <w:r w:rsidR="00646B31">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B31" w:rsidRDefault="00646B31">
      <w:r>
        <w:separator/>
      </w:r>
    </w:p>
  </w:endnote>
  <w:endnote w:type="continuationSeparator" w:id="0">
    <w:p w:rsidR="00646B31" w:rsidRDefault="0064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B31" w:rsidRDefault="00646B31">
      <w:r>
        <w:separator/>
      </w:r>
    </w:p>
  </w:footnote>
  <w:footnote w:type="continuationSeparator" w:id="0">
    <w:p w:rsidR="00646B31" w:rsidRDefault="00646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62638"/>
    <w:rsid w:val="00532A2F"/>
    <w:rsid w:val="0053498B"/>
    <w:rsid w:val="00575C0E"/>
    <w:rsid w:val="00583F30"/>
    <w:rsid w:val="005F0BD5"/>
    <w:rsid w:val="00646B31"/>
    <w:rsid w:val="0087292A"/>
    <w:rsid w:val="00970A4A"/>
    <w:rsid w:val="009B2C1A"/>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16</TotalTime>
  <Pages>3</Pages>
  <Words>1073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2018-06-22T13:28:00Z</dcterms:created>
  <dcterms:modified xsi:type="dcterms:W3CDTF">2018-06-22T13:44:00Z</dcterms:modified>
</cp:coreProperties>
</file>