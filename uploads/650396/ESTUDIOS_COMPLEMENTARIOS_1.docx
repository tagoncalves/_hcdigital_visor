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B9" w:rsidRDefault="00E04FDD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CF3DB9" w:rsidRDefault="00CF3DB9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CF3DB9">
        <w:trPr>
          <w:trHeight w:val="994"/>
        </w:trPr>
        <w:tc>
          <w:tcPr>
            <w:tcW w:w="5173" w:type="dxa"/>
          </w:tcPr>
          <w:p w:rsidR="00CF3DB9" w:rsidRDefault="00E04FD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TABACCHI, MARIANO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CF3DB9" w:rsidRDefault="00E04FD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45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CF3DB9" w:rsidRDefault="00E04FDD" w:rsidP="00E04FD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CF3DB9" w:rsidRDefault="00E04FDD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15-08-17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CF3DB9" w:rsidRDefault="00E04FDD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CF3DB9" w:rsidRDefault="00E04FDD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7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CF3DB9" w:rsidRDefault="00CF3DB9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CF3DB9" w:rsidRDefault="00CF3DB9">
      <w:pPr>
        <w:rPr>
          <w:rFonts w:ascii="Calibri" w:hAnsi="Calibri"/>
          <w:sz w:val="24"/>
          <w:szCs w:val="24"/>
          <w:lang w:val="es-ES_tradnl"/>
        </w:rPr>
      </w:pPr>
    </w:p>
    <w:p w:rsidR="00CF3DB9" w:rsidRDefault="00E04FDD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CF3DB9" w:rsidRDefault="00CF3DB9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CF3D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CF3DB9" w:rsidRDefault="00E04FDD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CF3DB9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F3DB9" w:rsidRDefault="00E04FDD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CF3DB9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1.10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0.82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CF3DB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1.08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CF3DB9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F3DB9" w:rsidRDefault="00E04FDD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0.47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CF3DB9" w:rsidRDefault="00E04FDD" w:rsidP="00E04FD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0.40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CF3DB9" w:rsidRDefault="00CF3DB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CF3DB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CF3DB9" w:rsidRDefault="00CF3DB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CF3DB9" w:rsidRDefault="00E04FD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CF3DB9" w:rsidRDefault="00CF3DB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CF3DB9" w:rsidRDefault="00E04FD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CF3DB9" w:rsidRDefault="00E04FDD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CF3DB9" w:rsidRDefault="00CF3DB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CF3DB9" w:rsidRDefault="00E04FD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CF3DB9" w:rsidRDefault="00CF3DB9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CF3DB9" w:rsidRDefault="00E04FD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CF3DB9" w:rsidRDefault="00CF3DB9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CF3DB9" w:rsidRDefault="00E04FD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CF3DB9" w:rsidRDefault="00CF3DB9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CF3DB9" w:rsidRDefault="00E04FD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CF3DB9" w:rsidRDefault="00CF3DB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CF3DB9" w:rsidRDefault="00E04FD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CF3DB9" w:rsidRDefault="00CF3DB9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E04FDD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CF3DB9" w:rsidRDefault="00CF3DB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CF3DB9" w:rsidRDefault="00E04FD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CF3DB9" w:rsidRDefault="00CF3DB9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CF3DB9" w:rsidRDefault="00E04FDD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CF3DB9" w:rsidRDefault="00CF3DB9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CF3DB9" w:rsidRDefault="00E04FDD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CF3DB9" w:rsidRDefault="00CF3DB9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CF3DB9" w:rsidRDefault="00E04FDD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CF3DB9" w:rsidRDefault="00CF3DB9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CF3DB9" w:rsidRDefault="00E04FDD">
      <w:pPr>
        <w:pStyle w:val="Normal1"/>
        <w:numPr>
          <w:ilvl w:val="0"/>
          <w:numId w:val="7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CF3DB9" w:rsidRDefault="00CF3DB9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CF3DB9" w:rsidRDefault="00CF3DB9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CF3DB9" w:rsidRDefault="00CF3DB9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CF3DB9" w:rsidRDefault="00CF3DB9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CF3DB9" w:rsidRDefault="00CF3DB9">
      <w:pPr>
        <w:rPr>
          <w:rFonts w:ascii="Calibri" w:hAnsi="Calibri"/>
          <w:b/>
          <w:sz w:val="24"/>
          <w:szCs w:val="24"/>
        </w:rPr>
      </w:pPr>
    </w:p>
    <w:p w:rsidR="00CF3DB9" w:rsidRDefault="00CF3DB9">
      <w:pPr>
        <w:pStyle w:val="Textoindependiente"/>
        <w:spacing w:after="0"/>
      </w:pPr>
    </w:p>
    <w:p w:rsidR="00CF3DB9" w:rsidRDefault="00CF3DB9">
      <w:pPr>
        <w:jc w:val="center"/>
        <w:rPr>
          <w:lang w:val="es-ES_tradnl"/>
        </w:rPr>
      </w:pPr>
    </w:p>
    <w:p w:rsidR="00CF3DB9" w:rsidRDefault="00E04FD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CF3DB9" w:rsidRDefault="00E04FDD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CF3DB9" w:rsidRDefault="00E04FD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CF3DB9" w:rsidRDefault="00E04FD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CF3DB9" w:rsidRDefault="00CF3DB9">
      <w:pPr>
        <w:jc w:val="center"/>
        <w:rPr>
          <w:rFonts w:ascii="Calibri" w:hAnsi="Calibri"/>
          <w:sz w:val="24"/>
          <w:szCs w:val="24"/>
        </w:rPr>
      </w:pPr>
    </w:p>
    <w:p w:rsidR="00CF3DB9" w:rsidRDefault="00CF3DB9">
      <w:pPr>
        <w:rPr>
          <w:rFonts w:ascii="Calibri" w:hAnsi="Calibri"/>
          <w:sz w:val="24"/>
          <w:szCs w:val="24"/>
        </w:rPr>
      </w:pPr>
    </w:p>
    <w:sectPr w:rsidR="00CF3DB9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DD" w:rsidRDefault="00E04FDD">
      <w:r>
        <w:separator/>
      </w:r>
    </w:p>
  </w:endnote>
  <w:endnote w:type="continuationSeparator" w:id="0">
    <w:p w:rsidR="00E04FDD" w:rsidRDefault="00E0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FDD" w:rsidRDefault="00E04FDD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E04FDD" w:rsidRDefault="00E04FDD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E04FDD" w:rsidRDefault="00E04FD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2216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B2216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DD" w:rsidRDefault="00E04FDD">
      <w:r>
        <w:separator/>
      </w:r>
    </w:p>
  </w:footnote>
  <w:footnote w:type="continuationSeparator" w:id="0">
    <w:p w:rsidR="00E04FDD" w:rsidRDefault="00E04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FDD" w:rsidRDefault="00E04FDD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E04FDD" w:rsidRDefault="00E04F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B9"/>
    <w:rsid w:val="009058D3"/>
    <w:rsid w:val="00B2216F"/>
    <w:rsid w:val="00CF3DB9"/>
    <w:rsid w:val="00E04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92D6BD2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92D6BD29</Template>
  <TotalTime>4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2017-08-15T20:03:00Z</cp:lastPrinted>
  <dcterms:created xsi:type="dcterms:W3CDTF">2017-08-15T19:52:00Z</dcterms:created>
  <dcterms:modified xsi:type="dcterms:W3CDTF">2017-08-15T20:03:00Z</dcterms:modified>
</cp:coreProperties>
</file>