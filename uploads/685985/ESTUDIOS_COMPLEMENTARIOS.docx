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2B148E">
              <w:rPr>
                <w:rFonts w:ascii="Calibri" w:hAnsi="Calibri"/>
                <w:b/>
                <w:smallCaps/>
                <w:sz w:val="24"/>
                <w:szCs w:val="24"/>
              </w:rPr>
              <w:t>NARVAEZ GABRIELA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2B148E">
              <w:rPr>
                <w:rFonts w:ascii="Calibri" w:hAnsi="Calibri"/>
                <w:b/>
                <w:smallCaps/>
                <w:sz w:val="24"/>
                <w:szCs w:val="24"/>
              </w:rPr>
              <w:t>39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2B148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2B148E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2B148E">
              <w:rPr>
                <w:rFonts w:ascii="Calibri" w:hAnsi="Calibri"/>
                <w:b/>
                <w:smallCaps/>
                <w:sz w:val="24"/>
                <w:szCs w:val="24"/>
              </w:rPr>
              <w:t>7-9-18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2B148E">
              <w:rPr>
                <w:rFonts w:ascii="Calibri" w:hAnsi="Calibri"/>
                <w:b/>
                <w:smallCaps/>
                <w:sz w:val="24"/>
                <w:szCs w:val="24"/>
              </w:rPr>
              <w:t>PLAZA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2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"/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2"/>
            <w:r w:rsidR="002B148E">
              <w:rPr>
                <w:rFonts w:ascii="Calibri" w:hAnsi="Calibri"/>
                <w:smallCaps/>
                <w:sz w:val="24"/>
                <w:szCs w:val="24"/>
              </w:rPr>
            </w:r>
            <w:r w:rsidR="00BD3216">
              <w:rPr>
                <w:rFonts w:ascii="Calibri" w:hAnsi="Calibri"/>
                <w:smallCaps/>
                <w:sz w:val="24"/>
                <w:szCs w:val="24"/>
              </w:rPr>
              <w:fldChar w:fldCharType="separate"/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F8043E" w:rsidRDefault="005B453E" w:rsidP="002B148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2B148E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0.82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F8043E" w:rsidRDefault="005B453E" w:rsidP="002B148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2B148E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0.81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2B148E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2B148E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0.84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2B148E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2B148E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1.04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2B148E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2B148E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0.50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2B148E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2B148E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0.55</w:t>
            </w:r>
            <w:bookmarkStart w:id="9" w:name="_GoBack"/>
            <w:bookmarkEnd w:id="9"/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F8043E" w:rsidRDefault="005B45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>
        <w:rPr>
          <w:rFonts w:ascii="Calibri" w:hAnsi="Calibri"/>
          <w:sz w:val="24"/>
          <w:szCs w:val="24"/>
        </w:rPr>
        <w:t>0.08</w:t>
      </w:r>
      <w:r>
        <w:rPr>
          <w:rFonts w:ascii="Calibri" w:hAnsi="Calibri"/>
          <w:sz w:val="24"/>
          <w:szCs w:val="24"/>
          <w:lang w:eastAsia="es-AR"/>
        </w:rPr>
        <w:t xml:space="preserve"> cm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Vertebral:</w:t>
      </w:r>
    </w:p>
    <w:p w:rsidR="00F8043E" w:rsidRDefault="00F804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>
        <w:rPr>
          <w:rFonts w:ascii="Calibri" w:hAnsi="Calibri"/>
          <w:sz w:val="24"/>
          <w:szCs w:val="24"/>
        </w:rPr>
        <w:t xml:space="preserve"> 0.09</w:t>
      </w:r>
      <w:r>
        <w:rPr>
          <w:rFonts w:ascii="Calibri" w:hAnsi="Calibri"/>
          <w:sz w:val="24"/>
          <w:szCs w:val="24"/>
          <w:lang w:eastAsia="es-AR"/>
        </w:rPr>
        <w:t xml:space="preserve">    cm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Vertebral:</w:t>
      </w:r>
    </w:p>
    <w:p w:rsidR="00F8043E" w:rsidRDefault="00F804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F8043E" w:rsidRDefault="005B453E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F8043E" w:rsidRDefault="00F8043E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 xml:space="preserve">Espesor intima media conservado  en ambas carótidas primitivas. </w:t>
      </w: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 xml:space="preserve">Ausencia de placas de ateroma a nivel del sistema </w:t>
      </w:r>
      <w:proofErr w:type="spellStart"/>
      <w:r>
        <w:rPr>
          <w:rFonts w:ascii="Calibri" w:eastAsia="Calibri" w:hAnsi="Calibri"/>
          <w:color w:val="auto"/>
          <w:sz w:val="24"/>
          <w:szCs w:val="24"/>
        </w:rPr>
        <w:t>carotídeo</w:t>
      </w:r>
      <w:proofErr w:type="spellEnd"/>
      <w:r>
        <w:rPr>
          <w:rFonts w:ascii="Calibri" w:eastAsia="Calibri" w:hAnsi="Calibri"/>
          <w:color w:val="auto"/>
          <w:sz w:val="24"/>
          <w:szCs w:val="24"/>
        </w:rPr>
        <w:t>.</w:t>
      </w: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F8043E" w:rsidRDefault="00F8043E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 w:colFirst="0" w:colLast="0"/>
      <w:bookmarkEnd w:id="10"/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1E70DF" w:rsidRDefault="001E70DF" w:rsidP="001E70DF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1E70DF" w:rsidRDefault="001E70DF" w:rsidP="001E70DF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1E70DF" w:rsidRDefault="001E70DF" w:rsidP="001E70DF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1E70DF" w:rsidRDefault="001E70DF" w:rsidP="001E70DF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3216" w:rsidRDefault="00BD3216">
      <w:r>
        <w:separator/>
      </w:r>
    </w:p>
  </w:endnote>
  <w:endnote w:type="continuationSeparator" w:id="0">
    <w:p w:rsidR="00BD3216" w:rsidRDefault="00BD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2B148E">
      <w:rPr>
        <w:noProof/>
      </w:rPr>
      <w:t>2</w:t>
    </w:r>
    <w:r>
      <w:rPr>
        <w:noProof/>
      </w:rPr>
      <w:fldChar w:fldCharType="end"/>
    </w:r>
    <w:r>
      <w:t xml:space="preserve"> / </w:t>
    </w:r>
    <w:r w:rsidR="00BD3216">
      <w:fldChar w:fldCharType="begin"/>
    </w:r>
    <w:r w:rsidR="00BD3216">
      <w:instrText xml:space="preserve"> NUMPAGES  </w:instrText>
    </w:r>
    <w:r w:rsidR="00BD3216">
      <w:fldChar w:fldCharType="separate"/>
    </w:r>
    <w:r w:rsidR="002B148E">
      <w:rPr>
        <w:noProof/>
      </w:rPr>
      <w:t>2</w:t>
    </w:r>
    <w:r w:rsidR="00BD321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3216" w:rsidRDefault="00BD3216">
      <w:r>
        <w:separator/>
      </w:r>
    </w:p>
  </w:footnote>
  <w:footnote w:type="continuationSeparator" w:id="0">
    <w:p w:rsidR="00BD3216" w:rsidRDefault="00BD32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62068"/>
    <w:rsid w:val="001E70DF"/>
    <w:rsid w:val="00254B2C"/>
    <w:rsid w:val="002B148E"/>
    <w:rsid w:val="003A4C41"/>
    <w:rsid w:val="005B453E"/>
    <w:rsid w:val="006B6266"/>
    <w:rsid w:val="00885775"/>
    <w:rsid w:val="008B7D27"/>
    <w:rsid w:val="00993BEC"/>
    <w:rsid w:val="009A4B05"/>
    <w:rsid w:val="00B9282B"/>
    <w:rsid w:val="00BD3216"/>
    <w:rsid w:val="00D85D93"/>
    <w:rsid w:val="00F66A94"/>
    <w:rsid w:val="00F8043E"/>
    <w:rsid w:val="00FC4D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E70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E7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0</TotalTime>
  <Pages>2</Pages>
  <Words>386</Words>
  <Characters>2126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2</cp:revision>
  <cp:lastPrinted>2018-09-07T12:27:00Z</cp:lastPrinted>
  <dcterms:created xsi:type="dcterms:W3CDTF">2018-09-07T12:27:00Z</dcterms:created>
  <dcterms:modified xsi:type="dcterms:W3CDTF">2018-09-07T12:27:00Z</dcterms:modified>
</cp:coreProperties>
</file>