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2B" w:rsidRDefault="00290591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07732B" w:rsidRDefault="0007732B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7732B">
        <w:trPr>
          <w:trHeight w:val="994"/>
        </w:trPr>
        <w:tc>
          <w:tcPr>
            <w:tcW w:w="5173" w:type="dxa"/>
          </w:tcPr>
          <w:p w:rsidR="0007732B" w:rsidRDefault="0029059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="001B67CE">
              <w:rPr>
                <w:rFonts w:ascii="Calibri" w:hAnsi="Calibri"/>
                <w:b/>
                <w:smallCaps/>
                <w:sz w:val="24"/>
                <w:szCs w:val="24"/>
              </w:rPr>
              <w:t>Smith Clara</w:t>
            </w:r>
            <w:bookmarkEnd w:id="0"/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07732B" w:rsidRDefault="0029059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67CE">
              <w:rPr>
                <w:rFonts w:ascii="Calibri" w:hAnsi="Calibri"/>
                <w:b/>
                <w:smallCaps/>
                <w:sz w:val="24"/>
                <w:szCs w:val="24"/>
              </w:rPr>
              <w:t>71</w: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07732B" w:rsidRDefault="00290591" w:rsidP="001B67C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67CE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07732B" w:rsidRDefault="00290591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67C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16/07/2018</w: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07732B" w:rsidRDefault="00290591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67CE">
              <w:rPr>
                <w:rFonts w:ascii="Calibri" w:hAnsi="Calibri"/>
                <w:b/>
                <w:smallCaps/>
                <w:sz w:val="24"/>
                <w:szCs w:val="24"/>
              </w:rPr>
              <w:t>Frausin</w:t>
            </w:r>
            <w:r w:rsidR="0007732B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07732B" w:rsidRDefault="00290591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 w:rsidR="0007732B"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 w:rsidR="00A25935">
              <w:rPr>
                <w:rFonts w:ascii="Calibri" w:hAnsi="Calibri"/>
                <w:smallCaps/>
                <w:sz w:val="24"/>
                <w:szCs w:val="24"/>
              </w:rPr>
            </w:r>
            <w:r w:rsidR="00A25935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 w:rsidR="0007732B"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07732B" w:rsidRDefault="0007732B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07732B" w:rsidRDefault="0007732B">
      <w:pPr>
        <w:rPr>
          <w:rFonts w:ascii="Calibri" w:hAnsi="Calibri"/>
          <w:sz w:val="24"/>
          <w:szCs w:val="24"/>
          <w:lang w:val="es-ES_tradnl"/>
        </w:rPr>
      </w:pPr>
    </w:p>
    <w:p w:rsidR="0007732B" w:rsidRDefault="00290591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07732B" w:rsidRDefault="0007732B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07732B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07732B" w:rsidRDefault="0029059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07732B" w:rsidRDefault="002905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07732B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07732B" w:rsidRDefault="0029059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07732B" w:rsidRDefault="002905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07732B" w:rsidRDefault="0029059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07732B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07732B" w:rsidRDefault="0029059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07732B" w:rsidRDefault="0007732B" w:rsidP="001B67C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="002905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67C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07732B" w:rsidRDefault="0007732B" w:rsidP="001B67C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="002905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67C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07732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7732B" w:rsidRDefault="0029059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07732B" w:rsidRDefault="0007732B" w:rsidP="001B67C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="0029059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67C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07732B" w:rsidRDefault="0007732B" w:rsidP="001B67C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="002905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67C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07732B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7732B" w:rsidRDefault="00290591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7732B" w:rsidRDefault="0007732B" w:rsidP="001B67C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="002905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67C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7732B" w:rsidRDefault="0007732B" w:rsidP="001B67C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="0029059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B67C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07732B" w:rsidRDefault="0007732B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07732B" w:rsidRDefault="0007732B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07732B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07732B" w:rsidRDefault="00290591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07732B" w:rsidRDefault="00290591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07732B" w:rsidRDefault="0007732B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07732B" w:rsidRDefault="0007732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0.09</w:t>
      </w:r>
      <w:r>
        <w:rPr>
          <w:rFonts w:ascii="Calibri" w:hAnsi="Calibri"/>
          <w:sz w:val="24"/>
          <w:szCs w:val="24"/>
          <w:lang w:eastAsia="es-AR"/>
        </w:rPr>
        <w:t xml:space="preserve">  mm</w:t>
      </w:r>
    </w:p>
    <w:p w:rsidR="0007732B" w:rsidRDefault="0007732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07732B" w:rsidRDefault="0007732B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07732B" w:rsidRDefault="0007732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7732B" w:rsidRDefault="00290591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07732B" w:rsidRDefault="0007732B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07732B" w:rsidRDefault="0007732B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07732B" w:rsidRDefault="0007732B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07732B" w:rsidRDefault="0007732B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07732B" w:rsidRDefault="0007732B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07732B" w:rsidRDefault="0007732B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07732B" w:rsidRDefault="0007732B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07732B" w:rsidRDefault="00290591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07732B" w:rsidRDefault="00290591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07732B" w:rsidRDefault="0007732B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07732B" w:rsidRDefault="0007732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</w:t>
      </w:r>
      <w:r w:rsidR="001B67CE">
        <w:rPr>
          <w:rFonts w:ascii="Calibri" w:hAnsi="Calibri"/>
          <w:sz w:val="24"/>
          <w:szCs w:val="24"/>
        </w:rPr>
        <w:t>11</w:t>
      </w:r>
      <w:r>
        <w:rPr>
          <w:rFonts w:ascii="Calibri" w:hAnsi="Calibri"/>
          <w:sz w:val="24"/>
          <w:szCs w:val="24"/>
          <w:lang w:eastAsia="es-AR"/>
        </w:rPr>
        <w:t xml:space="preserve">    mm</w:t>
      </w:r>
    </w:p>
    <w:p w:rsidR="0007732B" w:rsidRDefault="0007732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07732B" w:rsidRDefault="0007732B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07732B" w:rsidRDefault="0007732B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07732B" w:rsidRDefault="00290591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07732B" w:rsidRDefault="0007732B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07732B" w:rsidRDefault="0029059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07732B" w:rsidRDefault="0007732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07732B" w:rsidRDefault="0007732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07732B" w:rsidRDefault="0007732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07732B" w:rsidRDefault="0007732B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07732B" w:rsidRDefault="00290591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07732B" w:rsidRDefault="0007732B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07732B" w:rsidRDefault="0029059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07732B" w:rsidRDefault="0029059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07732B" w:rsidRDefault="0007732B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07732B" w:rsidRDefault="0007732B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07732B" w:rsidRDefault="0007732B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07732B" w:rsidRDefault="0007732B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07732B" w:rsidRDefault="0007732B">
      <w:pPr>
        <w:rPr>
          <w:rFonts w:ascii="Calibri" w:hAnsi="Calibri"/>
          <w:sz w:val="24"/>
          <w:szCs w:val="24"/>
        </w:rPr>
      </w:pPr>
    </w:p>
    <w:p w:rsidR="0007732B" w:rsidRDefault="00290591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Dr.  Guillermo Jaimovich</w:t>
      </w:r>
    </w:p>
    <w:p w:rsidR="0007732B" w:rsidRDefault="00290591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 229719</w:t>
      </w:r>
    </w:p>
    <w:p w:rsidR="0007732B" w:rsidRDefault="0007732B">
      <w:pPr>
        <w:jc w:val="right"/>
        <w:rPr>
          <w:rFonts w:ascii="Calibri" w:hAnsi="Calibri"/>
          <w:b/>
          <w:sz w:val="24"/>
          <w:szCs w:val="24"/>
        </w:rPr>
      </w:pPr>
    </w:p>
    <w:p w:rsidR="0007732B" w:rsidRDefault="0007732B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07732B" w:rsidRDefault="0007732B">
      <w:pPr>
        <w:rPr>
          <w:rFonts w:ascii="Calibri" w:hAnsi="Calibri"/>
          <w:sz w:val="24"/>
          <w:szCs w:val="24"/>
        </w:rPr>
      </w:pPr>
    </w:p>
    <w:sectPr w:rsidR="0007732B" w:rsidSect="0007732B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32B" w:rsidRDefault="00290591">
      <w:r>
        <w:separator/>
      </w:r>
    </w:p>
  </w:endnote>
  <w:endnote w:type="continuationSeparator" w:id="0">
    <w:p w:rsidR="0007732B" w:rsidRDefault="0029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32B" w:rsidRDefault="00290591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07732B" w:rsidRDefault="0007732B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07732B" w:rsidRDefault="0007732B">
    <w:pPr>
      <w:jc w:val="right"/>
    </w:pPr>
    <w:r>
      <w:fldChar w:fldCharType="begin"/>
    </w:r>
    <w:r w:rsidR="00290591">
      <w:instrText xml:space="preserve"> PAGE </w:instrText>
    </w:r>
    <w:r>
      <w:fldChar w:fldCharType="separate"/>
    </w:r>
    <w:r w:rsidR="00A25935">
      <w:rPr>
        <w:noProof/>
      </w:rPr>
      <w:t>2</w:t>
    </w:r>
    <w:r>
      <w:rPr>
        <w:noProof/>
      </w:rPr>
      <w:fldChar w:fldCharType="end"/>
    </w:r>
    <w:r w:rsidR="00290591">
      <w:t xml:space="preserve"> / </w:t>
    </w:r>
    <w:fldSimple w:instr=" NUMPAGES  ">
      <w:r w:rsidR="00A25935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32B" w:rsidRDefault="00290591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07732B" w:rsidRDefault="000773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32B" w:rsidRDefault="00290591">
      <w:r>
        <w:separator/>
      </w:r>
    </w:p>
  </w:footnote>
  <w:footnote w:type="continuationSeparator" w:id="0">
    <w:p w:rsidR="0007732B" w:rsidRDefault="00290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32B" w:rsidRDefault="00290591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07732B" w:rsidRDefault="0007732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B"/>
    <w:rsid w:val="0007732B"/>
    <w:rsid w:val="001B67CE"/>
    <w:rsid w:val="00290591"/>
    <w:rsid w:val="00A25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EF41793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EF41793C</Template>
  <TotalTime>18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User</cp:lastModifiedBy>
  <cp:revision>3</cp:revision>
  <cp:lastPrinted>2018-07-16T18:34:00Z</cp:lastPrinted>
  <dcterms:created xsi:type="dcterms:W3CDTF">2018-07-16T18:15:00Z</dcterms:created>
  <dcterms:modified xsi:type="dcterms:W3CDTF">2018-07-16T18:53:00Z</dcterms:modified>
</cp:coreProperties>
</file>