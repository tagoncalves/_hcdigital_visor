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7CC4">
              <w:rPr>
                <w:rFonts w:ascii="Calibri" w:hAnsi="Calibri"/>
                <w:b/>
                <w:smallCaps/>
                <w:sz w:val="24"/>
                <w:szCs w:val="24"/>
              </w:rPr>
              <w:t xml:space="preserve">RODRIGUEZ DE MOLDES ANA MARIA 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7CC4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17CC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7CC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7B7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67B7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17CC4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17CC4">
              <w:rPr>
                <w:sz w:val="24"/>
              </w:rPr>
            </w:r>
            <w:r w:rsidR="0006015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17CC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17CC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17CC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7CC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7CC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17CC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17CC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F17CC4" w:rsidRPr="00E65C7F" w:rsidRDefault="00F17CC4" w:rsidP="00F17CC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F17CC4" w:rsidRDefault="00840070" w:rsidP="00F17CC4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F17CC4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F17CC4">
        <w:rPr>
          <w:rFonts w:ascii="Calibri" w:hAnsi="Calibri"/>
          <w:sz w:val="24"/>
          <w:szCs w:val="24"/>
          <w:lang w:eastAsia="es-AR"/>
        </w:rPr>
        <w:t>de calibre normal</w:t>
      </w:r>
      <w:r w:rsidR="00F17CC4" w:rsidRPr="00F17CC4">
        <w:rPr>
          <w:rFonts w:ascii="Calibri" w:hAnsi="Calibri"/>
          <w:sz w:val="24"/>
          <w:szCs w:val="24"/>
          <w:lang w:eastAsia="es-AR"/>
        </w:rPr>
        <w:t xml:space="preserve">. </w:t>
      </w:r>
      <w:r w:rsidR="00F17CC4" w:rsidRPr="00F17CC4">
        <w:rPr>
          <w:rFonts w:ascii="Calibri" w:hAnsi="Calibri"/>
          <w:sz w:val="24"/>
          <w:szCs w:val="24"/>
        </w:rPr>
        <w:t>Prese</w:t>
      </w:r>
      <w:r w:rsidR="00F17CC4">
        <w:rPr>
          <w:rFonts w:ascii="Calibri" w:hAnsi="Calibri"/>
          <w:sz w:val="24"/>
          <w:szCs w:val="24"/>
        </w:rPr>
        <w:t xml:space="preserve">nta ateromatosis fibrolipídica </w:t>
      </w:r>
      <w:r w:rsidR="00F17CC4" w:rsidRPr="00F17CC4">
        <w:rPr>
          <w:rFonts w:ascii="Calibri" w:hAnsi="Calibri"/>
          <w:sz w:val="24"/>
          <w:szCs w:val="24"/>
        </w:rPr>
        <w:t xml:space="preserve">de bordes regulares y </w:t>
      </w:r>
      <w:r w:rsidR="00F17CC4">
        <w:rPr>
          <w:rFonts w:ascii="Calibri" w:hAnsi="Calibri"/>
          <w:sz w:val="24"/>
          <w:szCs w:val="24"/>
        </w:rPr>
        <w:t xml:space="preserve">1.9 </w:t>
      </w:r>
      <w:r w:rsidR="00F17CC4" w:rsidRPr="00F17CC4">
        <w:rPr>
          <w:rFonts w:ascii="Calibri" w:hAnsi="Calibri"/>
          <w:sz w:val="24"/>
          <w:szCs w:val="24"/>
        </w:rPr>
        <w:t>mm de espesor que no genera obstrucción hemodinámicamente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F17CC4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Ateromatosis fibrolipídica leve en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17CC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17CC4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17CC4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5F" w:rsidRDefault="0006015F">
      <w:r>
        <w:separator/>
      </w:r>
    </w:p>
  </w:endnote>
  <w:endnote w:type="continuationSeparator" w:id="0">
    <w:p w:rsidR="0006015F" w:rsidRDefault="00060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67B7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67B7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5F" w:rsidRDefault="0006015F">
      <w:r>
        <w:separator/>
      </w:r>
    </w:p>
  </w:footnote>
  <w:footnote w:type="continuationSeparator" w:id="0">
    <w:p w:rsidR="0006015F" w:rsidRDefault="00060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8"/>
    <w:rsid w:val="000248B3"/>
    <w:rsid w:val="0006015F"/>
    <w:rsid w:val="001D3313"/>
    <w:rsid w:val="004C0351"/>
    <w:rsid w:val="005521FA"/>
    <w:rsid w:val="005D5B3E"/>
    <w:rsid w:val="005E323C"/>
    <w:rsid w:val="00771EA2"/>
    <w:rsid w:val="008121B8"/>
    <w:rsid w:val="00840070"/>
    <w:rsid w:val="00887B02"/>
    <w:rsid w:val="00900242"/>
    <w:rsid w:val="00AD6530"/>
    <w:rsid w:val="00B6727A"/>
    <w:rsid w:val="00BF19A9"/>
    <w:rsid w:val="00C67B79"/>
    <w:rsid w:val="00D32CD2"/>
    <w:rsid w:val="00D53DD6"/>
    <w:rsid w:val="00E65C7F"/>
    <w:rsid w:val="00E8604B"/>
    <w:rsid w:val="00E95B1B"/>
    <w:rsid w:val="00F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14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2018-04-12T12:40:00Z</cp:lastPrinted>
  <dcterms:created xsi:type="dcterms:W3CDTF">2018-04-12T12:05:00Z</dcterms:created>
  <dcterms:modified xsi:type="dcterms:W3CDTF">2018-04-12T12:40:00Z</dcterms:modified>
</cp:coreProperties>
</file>