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42C73">
              <w:rPr>
                <w:rFonts w:ascii="Calibri" w:hAnsi="Calibri"/>
                <w:b/>
                <w:smallCaps/>
                <w:sz w:val="24"/>
                <w:szCs w:val="24"/>
              </w:rPr>
              <w:t>GAETA ANDREA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42C73">
              <w:rPr>
                <w:rFonts w:ascii="Calibri" w:hAnsi="Calibri"/>
                <w:b/>
                <w:smallCaps/>
                <w:sz w:val="24"/>
                <w:szCs w:val="24"/>
              </w:rPr>
              <w:t>51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942C73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42C73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42C73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10/05/2018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42C73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10/05/2018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42C73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D42B2F">
              <w:rPr>
                <w:sz w:val="24"/>
              </w:rPr>
            </w:r>
            <w:r w:rsidR="00D42B2F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942C7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42C7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942C7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42C7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942C7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42C7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1.23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942C7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42C7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942C7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42C7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942C7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42C7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42C73" w:rsidRDefault="00942C73" w:rsidP="00942C73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42C73" w:rsidRPr="00E65C7F" w:rsidRDefault="00942C73" w:rsidP="00942C73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bookmarkStart w:id="9" w:name="_GoBack"/>
      <w:bookmarkEnd w:id="9"/>
      <w:r w:rsidRPr="00E65C7F"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942C73" w:rsidRPr="00E65C7F" w:rsidRDefault="00942C73" w:rsidP="00942C73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42C73" w:rsidRPr="00E65C7F" w:rsidRDefault="00942C73" w:rsidP="00942C73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42C73" w:rsidRPr="00336C19" w:rsidRDefault="00942C73" w:rsidP="00942C73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336C19">
        <w:rPr>
          <w:rFonts w:ascii="Calibri" w:hAnsi="Calibri"/>
          <w:sz w:val="24"/>
          <w:szCs w:val="24"/>
          <w:lang w:eastAsia="es-AR"/>
        </w:rPr>
        <w:t xml:space="preserve">Carótida primitiva de calibre normal. </w:t>
      </w:r>
      <w:r w:rsidRPr="00336C19">
        <w:rPr>
          <w:rFonts w:ascii="Calibri" w:hAnsi="Calibri"/>
          <w:sz w:val="24"/>
          <w:szCs w:val="24"/>
        </w:rPr>
        <w:t xml:space="preserve">Presenta </w:t>
      </w:r>
      <w:r>
        <w:rPr>
          <w:rFonts w:ascii="Calibri" w:hAnsi="Calibri"/>
          <w:sz w:val="24"/>
          <w:szCs w:val="24"/>
        </w:rPr>
        <w:t>pequeña placa</w:t>
      </w:r>
      <w:r w:rsidRPr="00336C19">
        <w:rPr>
          <w:rFonts w:ascii="Calibri" w:hAnsi="Calibri"/>
          <w:sz w:val="24"/>
          <w:szCs w:val="24"/>
        </w:rPr>
        <w:t xml:space="preserve"> </w:t>
      </w:r>
      <w:proofErr w:type="spellStart"/>
      <w:r w:rsidRPr="00336C19">
        <w:rPr>
          <w:rFonts w:ascii="Calibri" w:hAnsi="Calibri"/>
          <w:sz w:val="24"/>
          <w:szCs w:val="24"/>
        </w:rPr>
        <w:t>fibrolipídica</w:t>
      </w:r>
      <w:proofErr w:type="spellEnd"/>
      <w:r w:rsidRPr="00336C19">
        <w:rPr>
          <w:rFonts w:ascii="Calibri" w:hAnsi="Calibri"/>
          <w:sz w:val="24"/>
          <w:szCs w:val="24"/>
        </w:rPr>
        <w:t xml:space="preserve"> de bordes regulares y</w:t>
      </w:r>
      <w:r>
        <w:rPr>
          <w:rFonts w:ascii="Calibri" w:hAnsi="Calibri"/>
          <w:sz w:val="24"/>
          <w:szCs w:val="24"/>
        </w:rPr>
        <w:t xml:space="preserve"> 1.5</w:t>
      </w:r>
      <w:r w:rsidRPr="00336C19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336C19">
        <w:rPr>
          <w:rFonts w:ascii="Calibri" w:hAnsi="Calibri"/>
          <w:sz w:val="24"/>
          <w:szCs w:val="24"/>
        </w:rPr>
        <w:t>hemodinámicamente</w:t>
      </w:r>
      <w:proofErr w:type="spellEnd"/>
      <w:r w:rsidRPr="00336C19">
        <w:rPr>
          <w:rFonts w:ascii="Calibri" w:hAnsi="Calibri"/>
          <w:sz w:val="24"/>
          <w:szCs w:val="24"/>
        </w:rPr>
        <w:t xml:space="preserve"> significativa (lesión &lt; 50%).</w:t>
      </w:r>
    </w:p>
    <w:p w:rsidR="00942C73" w:rsidRPr="00336C19" w:rsidRDefault="00942C73" w:rsidP="00942C73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42C73" w:rsidRPr="005521FA" w:rsidRDefault="00942C73" w:rsidP="00942C73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42C73" w:rsidRPr="005521FA" w:rsidRDefault="00942C73" w:rsidP="00942C73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42C73" w:rsidRPr="00E65C7F" w:rsidRDefault="00942C73" w:rsidP="00942C73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42C73" w:rsidRPr="00E65C7F" w:rsidRDefault="00942C73" w:rsidP="00942C73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42C73" w:rsidRPr="00E65C7F" w:rsidRDefault="00942C73" w:rsidP="00942C73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942C73" w:rsidRPr="00E65C7F" w:rsidRDefault="00942C73" w:rsidP="00942C73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42C73" w:rsidRPr="00E65C7F" w:rsidRDefault="00942C73" w:rsidP="00942C73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42C73" w:rsidRPr="00E65C7F" w:rsidRDefault="00942C73" w:rsidP="00942C73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42C73" w:rsidRPr="00E65C7F" w:rsidRDefault="00942C73" w:rsidP="00942C73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942C73" w:rsidRDefault="00942C73" w:rsidP="00942C73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42C73" w:rsidRDefault="00942C73" w:rsidP="00942C73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42C73" w:rsidRDefault="00942C73" w:rsidP="00942C73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42C73" w:rsidRDefault="00942C73" w:rsidP="00942C73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42C73" w:rsidRDefault="00942C73" w:rsidP="00942C73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42C73" w:rsidRDefault="00942C73" w:rsidP="00942C73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42C73" w:rsidRPr="00E65C7F" w:rsidRDefault="00942C73" w:rsidP="00942C73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42C73" w:rsidRPr="00E65C7F" w:rsidRDefault="00942C73" w:rsidP="00942C73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42C73" w:rsidRPr="00E65C7F" w:rsidRDefault="00942C73" w:rsidP="00942C73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42C73" w:rsidRPr="00E65C7F" w:rsidRDefault="00942C73" w:rsidP="00942C73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42C73" w:rsidRPr="00E65C7F" w:rsidRDefault="00942C73" w:rsidP="00942C73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42C73" w:rsidRPr="005521FA" w:rsidRDefault="00942C73" w:rsidP="00942C73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42C73" w:rsidRPr="005521FA" w:rsidRDefault="00942C73" w:rsidP="00942C73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42C73" w:rsidRPr="005521FA" w:rsidRDefault="00942C73" w:rsidP="00942C73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42C73" w:rsidRPr="005521FA" w:rsidRDefault="00942C73" w:rsidP="00942C73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42C73" w:rsidRPr="00E65C7F" w:rsidRDefault="00942C73" w:rsidP="00942C73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942C73" w:rsidRPr="00E65C7F" w:rsidRDefault="00942C73" w:rsidP="00942C73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42C73" w:rsidRPr="00E65C7F" w:rsidRDefault="00942C73" w:rsidP="00942C73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42C73" w:rsidRPr="00E65C7F" w:rsidRDefault="00942C73" w:rsidP="00942C73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42C73" w:rsidRPr="00E65C7F" w:rsidRDefault="00942C73" w:rsidP="00942C73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42C73" w:rsidRPr="00E65C7F" w:rsidRDefault="00942C73" w:rsidP="00942C73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42C73" w:rsidRPr="00E65C7F" w:rsidRDefault="00942C73" w:rsidP="00942C73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42C73" w:rsidRPr="00E65C7F" w:rsidRDefault="00942C73" w:rsidP="00942C73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42C73" w:rsidRPr="00E65C7F" w:rsidRDefault="00942C73" w:rsidP="00942C73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42C73" w:rsidRPr="00E65C7F" w:rsidRDefault="00942C73" w:rsidP="00942C73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fibrolipídica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carótica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primitiva derecha.</w:t>
      </w:r>
    </w:p>
    <w:p w:rsidR="00942C73" w:rsidRPr="00E65C7F" w:rsidRDefault="00942C73" w:rsidP="00942C73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42C73" w:rsidRPr="00E65C7F" w:rsidRDefault="00942C73" w:rsidP="00942C7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42C73" w:rsidRPr="00E65C7F" w:rsidRDefault="00942C73" w:rsidP="00942C73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42C73" w:rsidRPr="00E65C7F" w:rsidRDefault="00942C73" w:rsidP="00942C73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42C73" w:rsidRPr="00E65C7F" w:rsidRDefault="00942C73" w:rsidP="00942C73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42C73" w:rsidRPr="00E65C7F" w:rsidRDefault="00942C73" w:rsidP="00942C73">
      <w:pPr>
        <w:rPr>
          <w:rFonts w:ascii="Calibri" w:hAnsi="Calibri"/>
          <w:sz w:val="24"/>
          <w:szCs w:val="24"/>
        </w:rPr>
      </w:pPr>
    </w:p>
    <w:p w:rsidR="00942C73" w:rsidRDefault="00942C73" w:rsidP="00942C73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Dra. Soledad </w:t>
      </w:r>
      <w:proofErr w:type="spellStart"/>
      <w:r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942C73" w:rsidRDefault="00942C73" w:rsidP="00942C73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 455.192</w:t>
      </w:r>
    </w:p>
    <w:p w:rsidR="00942C73" w:rsidRPr="00E65C7F" w:rsidRDefault="00942C73" w:rsidP="00942C73">
      <w:pPr>
        <w:jc w:val="right"/>
        <w:rPr>
          <w:rFonts w:ascii="Calibri" w:hAnsi="Calibri"/>
          <w:b/>
          <w:sz w:val="24"/>
          <w:szCs w:val="24"/>
        </w:rPr>
      </w:pPr>
    </w:p>
    <w:p w:rsidR="00942C73" w:rsidRPr="00E65C7F" w:rsidRDefault="00942C73" w:rsidP="00942C73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42C73" w:rsidRPr="00E65C7F" w:rsidRDefault="00942C73" w:rsidP="00942C73">
      <w:pPr>
        <w:rPr>
          <w:rFonts w:ascii="Calibri" w:hAnsi="Calibri"/>
          <w:sz w:val="24"/>
          <w:szCs w:val="24"/>
        </w:rPr>
      </w:pPr>
    </w:p>
    <w:p w:rsidR="00900242" w:rsidRPr="00E65C7F" w:rsidRDefault="00900242" w:rsidP="00942C73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B2F" w:rsidRDefault="00D42B2F">
      <w:r>
        <w:separator/>
      </w:r>
    </w:p>
  </w:endnote>
  <w:endnote w:type="continuationSeparator" w:id="0">
    <w:p w:rsidR="00D42B2F" w:rsidRDefault="00D4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942C73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942C73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B2F" w:rsidRDefault="00D42B2F">
      <w:r>
        <w:separator/>
      </w:r>
    </w:p>
  </w:footnote>
  <w:footnote w:type="continuationSeparator" w:id="0">
    <w:p w:rsidR="00D42B2F" w:rsidRDefault="00D42B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C73"/>
    <w:rsid w:val="000248B3"/>
    <w:rsid w:val="001D3313"/>
    <w:rsid w:val="004C0351"/>
    <w:rsid w:val="005521FA"/>
    <w:rsid w:val="005D5B3E"/>
    <w:rsid w:val="005E323C"/>
    <w:rsid w:val="00771EA2"/>
    <w:rsid w:val="00840070"/>
    <w:rsid w:val="00887B02"/>
    <w:rsid w:val="00900242"/>
    <w:rsid w:val="00942C73"/>
    <w:rsid w:val="00AD6530"/>
    <w:rsid w:val="00B6727A"/>
    <w:rsid w:val="00BF19A9"/>
    <w:rsid w:val="00D32CD2"/>
    <w:rsid w:val="00D42B2F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2</TotalTime>
  <Pages>2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1</cp:revision>
  <cp:lastPrinted>2015-01-05T15:12:00Z</cp:lastPrinted>
  <dcterms:created xsi:type="dcterms:W3CDTF">2018-05-10T15:54:00Z</dcterms:created>
  <dcterms:modified xsi:type="dcterms:W3CDTF">2018-05-10T15:56:00Z</dcterms:modified>
</cp:coreProperties>
</file>