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6A30DA">
              <w:rPr>
                <w:b/>
                <w:noProof/>
                <w:sz w:val="24"/>
              </w:rPr>
              <w:t>GURIA JORGE</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6A30DA">
              <w:rPr>
                <w:b/>
                <w:noProof/>
                <w:sz w:val="24"/>
              </w:rPr>
              <w:t>51</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6A30DA">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6A30DA">
              <w:rPr>
                <w:b/>
                <w:noProof/>
                <w:sz w:val="24"/>
              </w:rPr>
              <w:t>105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6A30DA">
              <w:rPr>
                <w:b/>
                <w:noProof/>
                <w:sz w:val="24"/>
              </w:rPr>
              <w:t>16-1-1</w:t>
            </w:r>
            <w:r w:rsidR="00A81DD0">
              <w:rPr>
                <w:b/>
                <w:noProof/>
                <w:sz w:val="24"/>
              </w:rPr>
              <w:t>8</w:t>
            </w:r>
            <w:bookmarkStart w:id="2" w:name="_GoBack"/>
            <w:bookmarkEnd w:id="2"/>
            <w:r>
              <w:rPr>
                <w:b/>
                <w:sz w:val="24"/>
              </w:rPr>
              <w:fldChar w:fldCharType="end"/>
            </w:r>
          </w:p>
          <w:p w:rsidR="00E93FCE" w:rsidRDefault="0087292A" w:rsidP="006A30D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6A30DA">
              <w:rPr>
                <w:b/>
                <w:noProof/>
                <w:sz w:val="24"/>
              </w:rPr>
              <w:t>DR LYNCH</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6A30DA">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Pr>
          <w:sz w:val="24"/>
        </w:rPr>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6A30D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30DA">
              <w:rPr>
                <w:b/>
                <w:noProof/>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6A30D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30DA">
              <w:rPr>
                <w:b/>
                <w:noProof/>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w:t>
      </w:r>
      <w:r w:rsidR="006A30DA">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EAE" w:rsidRDefault="001E2EAE">
      <w:r>
        <w:separator/>
      </w:r>
    </w:p>
  </w:endnote>
  <w:endnote w:type="continuationSeparator" w:id="0">
    <w:p w:rsidR="001E2EAE" w:rsidRDefault="001E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E0550">
      <w:rPr>
        <w:rFonts w:ascii="Monotype Corsiva" w:hAnsi="Monotype Corsiva" w:cs="Arial"/>
        <w:noProof/>
        <w:sz w:val="16"/>
        <w:szCs w:val="16"/>
      </w:rPr>
      <w:t>20180116122300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E0550">
      <w:rPr>
        <w:rFonts w:ascii="Monotype Corsiva" w:hAnsi="Monotype Corsiva" w:cs="Arial"/>
        <w:noProof/>
        <w:sz w:val="16"/>
        <w:szCs w:val="16"/>
      </w:rPr>
      <w:t>20180116122300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EAE" w:rsidRDefault="001E2EAE">
      <w:r>
        <w:separator/>
      </w:r>
    </w:p>
  </w:footnote>
  <w:footnote w:type="continuationSeparator" w:id="0">
    <w:p w:rsidR="001E2EAE" w:rsidRDefault="001E2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E2EAE"/>
    <w:rsid w:val="003E0550"/>
    <w:rsid w:val="006A30DA"/>
    <w:rsid w:val="0087292A"/>
    <w:rsid w:val="00A81DD0"/>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3E0550"/>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55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3E0550"/>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55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1</Pages>
  <Words>1048</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5</cp:revision>
  <cp:lastPrinted>2018-01-16T15:23:00Z</cp:lastPrinted>
  <dcterms:created xsi:type="dcterms:W3CDTF">2018-01-16T15:22:00Z</dcterms:created>
  <dcterms:modified xsi:type="dcterms:W3CDTF">2018-01-16T15:23:00Z</dcterms:modified>
</cp:coreProperties>
</file>