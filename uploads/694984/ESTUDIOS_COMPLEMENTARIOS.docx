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96E9F">
              <w:rPr>
                <w:rFonts w:ascii="Calibri" w:hAnsi="Calibri"/>
                <w:b/>
                <w:smallCaps/>
                <w:sz w:val="24"/>
                <w:szCs w:val="24"/>
              </w:rPr>
              <w:t>PERNICE, VIOLETA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96E9F">
              <w:rPr>
                <w:rFonts w:ascii="Calibri" w:hAnsi="Calibri"/>
                <w:b/>
                <w:smallCaps/>
                <w:sz w:val="24"/>
                <w:szCs w:val="24"/>
              </w:rPr>
              <w:t>57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A96E9F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96E9F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F7733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16/08/2018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F7733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16/08/2018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96E9F">
              <w:rPr>
                <w:rFonts w:ascii="Calibri" w:hAnsi="Calibri"/>
                <w:b/>
                <w:smallCaps/>
                <w:sz w:val="24"/>
                <w:szCs w:val="24"/>
              </w:rPr>
              <w:t>PLAZA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A96E9F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96E9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A96E9F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96E9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A96E9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96E9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0.73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96E9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96E9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0.77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4F773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96E9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</w:t>
            </w:r>
            <w:r w:rsidR="004F773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.</w:t>
            </w:r>
            <w:r w:rsidR="00A96E9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34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96E9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96E9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</w:t>
      </w:r>
      <w:r w:rsidR="00A96E9F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4F7733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4F7733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4F7733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4F7733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E9F" w:rsidRDefault="00A96E9F">
      <w:r>
        <w:separator/>
      </w:r>
    </w:p>
  </w:endnote>
  <w:endnote w:type="continuationSeparator" w:id="0">
    <w:p w:rsidR="00A96E9F" w:rsidRDefault="00A96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E9F" w:rsidRPr="00E65C7F" w:rsidRDefault="00A96E9F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A96E9F" w:rsidRDefault="00A96E9F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A96E9F" w:rsidRDefault="00A96E9F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4F7733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4F7733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E9F" w:rsidRPr="000F4224" w:rsidRDefault="00A96E9F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A96E9F" w:rsidRDefault="00A96E9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E9F" w:rsidRDefault="00A96E9F">
      <w:r>
        <w:separator/>
      </w:r>
    </w:p>
  </w:footnote>
  <w:footnote w:type="continuationSeparator" w:id="0">
    <w:p w:rsidR="00A96E9F" w:rsidRDefault="00A96E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E9F" w:rsidRDefault="00A96E9F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A96E9F" w:rsidRDefault="00A96E9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16"/>
    <w:rsid w:val="000248B3"/>
    <w:rsid w:val="001D3313"/>
    <w:rsid w:val="004C0351"/>
    <w:rsid w:val="004F7733"/>
    <w:rsid w:val="005521FA"/>
    <w:rsid w:val="005D5B3E"/>
    <w:rsid w:val="005E323C"/>
    <w:rsid w:val="00771EA2"/>
    <w:rsid w:val="00840070"/>
    <w:rsid w:val="00887B02"/>
    <w:rsid w:val="00900242"/>
    <w:rsid w:val="00921131"/>
    <w:rsid w:val="00A96E9F"/>
    <w:rsid w:val="00AD6530"/>
    <w:rsid w:val="00B6727A"/>
    <w:rsid w:val="00BF19A9"/>
    <w:rsid w:val="00CF7416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0.14.1.103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6</TotalTime>
  <Pages>2</Pages>
  <Words>335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2018-08-16T15:13:00Z</cp:lastPrinted>
  <dcterms:created xsi:type="dcterms:W3CDTF">2018-08-16T15:00:00Z</dcterms:created>
  <dcterms:modified xsi:type="dcterms:W3CDTF">2018-08-16T15:14:00Z</dcterms:modified>
</cp:coreProperties>
</file>