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B3B75">
              <w:rPr>
                <w:rFonts w:ascii="Calibri" w:hAnsi="Calibri"/>
                <w:b/>
                <w:smallCaps/>
                <w:sz w:val="24"/>
                <w:szCs w:val="24"/>
              </w:rPr>
              <w:t>CALVETTI,DORA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B3B75">
              <w:rPr>
                <w:rFonts w:ascii="Calibri" w:hAnsi="Calibri"/>
                <w:b/>
                <w:smallCaps/>
                <w:sz w:val="24"/>
                <w:szCs w:val="24"/>
              </w:rPr>
              <w:t>56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BB3B7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B3B75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B3B7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19/07/2018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B3B7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19/07/2018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B3B75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BB3B75">
              <w:rPr>
                <w:sz w:val="24"/>
              </w:rPr>
            </w:r>
            <w:r w:rsidR="00963C4F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BB3B7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B3B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BB3B7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B3B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BB3B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B3B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B3B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B3B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B3B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B3B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B3B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B3B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BB3B75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BB3B75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BB3B75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BB3B75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BB3B75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BB3B75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4F" w:rsidRDefault="00963C4F">
      <w:r>
        <w:separator/>
      </w:r>
    </w:p>
  </w:endnote>
  <w:endnote w:type="continuationSeparator" w:id="0">
    <w:p w:rsidR="00963C4F" w:rsidRDefault="0096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B3B75">
      <w:rPr>
        <w:noProof/>
      </w:rPr>
      <w:t>2</w:t>
    </w:r>
    <w:r>
      <w:rPr>
        <w:noProof/>
      </w:rPr>
      <w:fldChar w:fldCharType="end"/>
    </w:r>
    <w:r>
      <w:t xml:space="preserve"> / </w:t>
    </w:r>
    <w:r w:rsidR="00963C4F">
      <w:fldChar w:fldCharType="begin"/>
    </w:r>
    <w:r w:rsidR="00963C4F">
      <w:instrText xml:space="preserve"> NUMPAGES  </w:instrText>
    </w:r>
    <w:r w:rsidR="00963C4F">
      <w:fldChar w:fldCharType="separate"/>
    </w:r>
    <w:r w:rsidR="00BB3B75">
      <w:rPr>
        <w:noProof/>
      </w:rPr>
      <w:t>2</w:t>
    </w:r>
    <w:r w:rsidR="00963C4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4F" w:rsidRDefault="00963C4F">
      <w:r>
        <w:separator/>
      </w:r>
    </w:p>
  </w:footnote>
  <w:footnote w:type="continuationSeparator" w:id="0">
    <w:p w:rsidR="00963C4F" w:rsidRDefault="00963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EA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963C4F"/>
    <w:rsid w:val="00AD6530"/>
    <w:rsid w:val="00B6727A"/>
    <w:rsid w:val="00BB3B75"/>
    <w:rsid w:val="00BF19A9"/>
    <w:rsid w:val="00D32CD2"/>
    <w:rsid w:val="00D53DD6"/>
    <w:rsid w:val="00DA070F"/>
    <w:rsid w:val="00E65C7F"/>
    <w:rsid w:val="00E8604B"/>
    <w:rsid w:val="00E95B1B"/>
    <w:rsid w:val="00E960F1"/>
    <w:rsid w:val="00F0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3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2018-07-19T14:12:00Z</cp:lastPrinted>
  <dcterms:created xsi:type="dcterms:W3CDTF">2018-07-19T14:00:00Z</dcterms:created>
  <dcterms:modified xsi:type="dcterms:W3CDTF">2018-07-19T14:13:00Z</dcterms:modified>
</cp:coreProperties>
</file>