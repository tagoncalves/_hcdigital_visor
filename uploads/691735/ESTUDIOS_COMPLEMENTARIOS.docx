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A163E">
              <w:rPr>
                <w:b/>
                <w:sz w:val="24"/>
              </w:rPr>
              <w:t>CABAJALES,CARLOS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EA163E">
              <w:rPr>
                <w:b/>
                <w:sz w:val="24"/>
              </w:rPr>
              <w:t>53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A163E">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A163E">
              <w:rPr>
                <w:b/>
                <w:sz w:val="24"/>
              </w:rPr>
              <w:t>72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A163E">
              <w:rPr>
                <w:b/>
                <w:sz w:val="24"/>
              </w:rPr>
              <w:t>31-08-18</w:t>
            </w:r>
            <w:r>
              <w:rPr>
                <w:b/>
                <w:sz w:val="24"/>
              </w:rPr>
              <w:fldChar w:fldCharType="end"/>
            </w:r>
          </w:p>
          <w:p w:rsidR="00E93FCE" w:rsidRDefault="0087292A" w:rsidP="00EA163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EA163E">
              <w:rPr>
                <w:b/>
                <w:sz w:val="24"/>
              </w:rPr>
              <w:t>Dra</w:t>
            </w:r>
            <w:proofErr w:type="spellEnd"/>
            <w:r w:rsidR="00EA163E">
              <w:rPr>
                <w:b/>
                <w:sz w:val="24"/>
              </w:rPr>
              <w:t>: ROMERA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A163E">
              <w:rPr>
                <w:sz w:val="24"/>
              </w:rPr>
            </w:r>
            <w:r w:rsidR="00EA163E">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EA163E">
        <w:rPr>
          <w:b/>
          <w:sz w:val="24"/>
        </w:rPr>
      </w:r>
      <w:r w:rsidR="00EA163E">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A163E">
        <w:rPr>
          <w:sz w:val="24"/>
        </w:rPr>
      </w:r>
      <w:r w:rsidR="00EA163E">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63E" w:rsidRDefault="00EA163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EA163E" w:rsidRDefault="00EA163E">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sidR="00EA163E">
              <w:rPr>
                <w:b/>
                <w:sz w:val="28"/>
              </w:rPr>
              <w:t>2</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sidR="00EA163E">
              <w:rPr>
                <w:b/>
                <w:noProof/>
                <w:sz w:val="28"/>
              </w:rPr>
              <w:t>2</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63E" w:rsidRDefault="00EA163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EA163E" w:rsidRDefault="00EA163E">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696B34">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bookmarkStart w:id="188" w:name="_GoBack"/>
            <w:bookmarkEnd w:id="188"/>
            <w:r w:rsidR="00696B34">
              <w:rPr>
                <w:b/>
                <w:sz w:val="28"/>
              </w:rPr>
              <w:t>2</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El estudio segmen</w:t>
      </w:r>
      <w:r w:rsidR="00696B34">
        <w:rPr>
          <w:sz w:val="24"/>
        </w:rPr>
        <w:t xml:space="preserve">tario del Ventrículo Izquierdo </w:t>
      </w:r>
      <w:proofErr w:type="spellStart"/>
      <w:r w:rsidR="00696B34">
        <w:rPr>
          <w:sz w:val="24"/>
        </w:rPr>
        <w:t>hipoquinesia</w:t>
      </w:r>
      <w:proofErr w:type="spellEnd"/>
      <w:r w:rsidR="00696B34">
        <w:rPr>
          <w:sz w:val="24"/>
        </w:rPr>
        <w:t xml:space="preserve"> global</w:t>
      </w:r>
      <w:r>
        <w:rPr>
          <w:sz w:val="24"/>
        </w:rPr>
        <w:t xml:space="preserve">. FEY </w:t>
      </w:r>
      <w:r w:rsidR="00696B34">
        <w:rPr>
          <w:sz w:val="24"/>
        </w:rPr>
        <w:t>40</w:t>
      </w:r>
      <w:r>
        <w:rPr>
          <w:sz w:val="24"/>
        </w:rPr>
        <w:t>%</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w:t>
      </w:r>
      <w:r w:rsidR="00696B34">
        <w:t>46</w:t>
      </w:r>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FC4" w:rsidRDefault="006C1FC4">
      <w:r>
        <w:separator/>
      </w:r>
    </w:p>
  </w:endnote>
  <w:endnote w:type="continuationSeparator" w:id="0">
    <w:p w:rsidR="006C1FC4" w:rsidRDefault="006C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3E" w:rsidRDefault="00EA163E">
    <w:pPr>
      <w:pStyle w:val="Piedepgina"/>
      <w:jc w:val="center"/>
      <w:rPr>
        <w:sz w:val="18"/>
        <w:lang w:val="es-ES_tradnl"/>
      </w:rPr>
    </w:pPr>
  </w:p>
  <w:p w:rsidR="00EA163E" w:rsidRDefault="00EA163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3E" w:rsidRDefault="00EA163E">
    <w:pPr>
      <w:pStyle w:val="Piedepgina"/>
      <w:jc w:val="center"/>
      <w:rPr>
        <w:sz w:val="18"/>
        <w:lang w:val="es-ES_tradnl"/>
      </w:rPr>
    </w:pPr>
  </w:p>
  <w:p w:rsidR="00EA163E" w:rsidRDefault="00EA163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FC4" w:rsidRDefault="006C1FC4">
      <w:r>
        <w:separator/>
      </w:r>
    </w:p>
  </w:footnote>
  <w:footnote w:type="continuationSeparator" w:id="0">
    <w:p w:rsidR="006C1FC4" w:rsidRDefault="006C1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3E" w:rsidRDefault="00EA163E">
    <w:pPr>
      <w:pStyle w:val="Encabezado"/>
      <w:jc w:val="right"/>
      <w:rPr>
        <w:sz w:val="36"/>
        <w:lang w:val="es-AR"/>
      </w:rPr>
    </w:pPr>
    <w:r>
      <w:rPr>
        <w:sz w:val="36"/>
        <w:lang w:val="es-AR"/>
      </w:rPr>
      <w:t>Instituto Cardiovascular San Isidro</w:t>
    </w:r>
  </w:p>
  <w:p w:rsidR="00EA163E" w:rsidRDefault="00EA163E">
    <w:pPr>
      <w:pStyle w:val="Encabezado"/>
      <w:jc w:val="right"/>
      <w:rPr>
        <w:sz w:val="28"/>
        <w:lang w:val="es-AR"/>
      </w:rPr>
    </w:pPr>
    <w:r>
      <w:rPr>
        <w:sz w:val="28"/>
        <w:lang w:val="es-AR"/>
      </w:rPr>
      <w:t>Sanatorio Las Lomas</w:t>
    </w:r>
  </w:p>
  <w:p w:rsidR="00EA163E" w:rsidRDefault="00EA163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3E" w:rsidRDefault="00EA16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9360C"/>
    <w:rsid w:val="005F0BD5"/>
    <w:rsid w:val="00696B34"/>
    <w:rsid w:val="006C1FC4"/>
    <w:rsid w:val="0087292A"/>
    <w:rsid w:val="00970A4A"/>
    <w:rsid w:val="009B2C1A"/>
    <w:rsid w:val="00A50109"/>
    <w:rsid w:val="00D539C6"/>
    <w:rsid w:val="00E520E7"/>
    <w:rsid w:val="00E93FCE"/>
    <w:rsid w:val="00EA163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29</TotalTime>
  <Pages>3</Pages>
  <Words>1060</Words>
  <Characters>5834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2018-08-31T19:16:00Z</dcterms:created>
  <dcterms:modified xsi:type="dcterms:W3CDTF">2018-08-31T19:44:00Z</dcterms:modified>
</cp:coreProperties>
</file>