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bookmarkStart w:id="0" w:name="_GoBack"/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bookmarkEnd w:id="0"/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885775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2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62068">
              <w:rPr>
                <w:rFonts w:ascii="Calibri" w:hAnsi="Calibri"/>
                <w:b/>
                <w:smallCaps/>
                <w:sz w:val="24"/>
                <w:szCs w:val="24"/>
              </w:rPr>
              <w:t>13-07-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t>17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2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885775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3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3"/>
            <w:r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4" w:name="txtCCD"/>
        <w:tc>
          <w:tcPr>
            <w:tcW w:w="1482" w:type="dxa"/>
            <w:vAlign w:val="center"/>
            <w:hideMark/>
          </w:tcPr>
          <w:p w:rsidR="00F8043E" w:rsidRDefault="005B453E" w:rsidP="0088577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  <w:bookmarkStart w:id="5" w:name="txtCCI"/>
        <w:tc>
          <w:tcPr>
            <w:tcW w:w="1528" w:type="dxa"/>
            <w:vAlign w:val="center"/>
            <w:hideMark/>
          </w:tcPr>
          <w:p w:rsidR="00F8043E" w:rsidRDefault="005B453E" w:rsidP="0088577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88577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88577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88577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88577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0.08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0.09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D0D" w:rsidRDefault="00213D0D">
      <w:r>
        <w:separator/>
      </w:r>
    </w:p>
  </w:endnote>
  <w:endnote w:type="continuationSeparator" w:id="0">
    <w:p w:rsidR="00213D0D" w:rsidRDefault="00213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1B2E4F">
      <w:rPr>
        <w:noProof/>
      </w:rPr>
      <w:t>2</w:t>
    </w:r>
    <w:r>
      <w:rPr>
        <w:noProof/>
      </w:rPr>
      <w:fldChar w:fldCharType="end"/>
    </w:r>
    <w:r>
      <w:t xml:space="preserve"> / </w:t>
    </w:r>
    <w:r w:rsidR="00213D0D">
      <w:fldChar w:fldCharType="begin"/>
    </w:r>
    <w:r w:rsidR="00213D0D">
      <w:instrText xml:space="preserve"> NUMPAGES  </w:instrText>
    </w:r>
    <w:r w:rsidR="00213D0D">
      <w:fldChar w:fldCharType="separate"/>
    </w:r>
    <w:r w:rsidR="001B2E4F">
      <w:rPr>
        <w:noProof/>
      </w:rPr>
      <w:t>2</w:t>
    </w:r>
    <w:r w:rsidR="00213D0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D0D" w:rsidRDefault="00213D0D">
      <w:r>
        <w:separator/>
      </w:r>
    </w:p>
  </w:footnote>
  <w:footnote w:type="continuationSeparator" w:id="0">
    <w:p w:rsidR="00213D0D" w:rsidRDefault="00213D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B2E4F"/>
    <w:rsid w:val="001E70DF"/>
    <w:rsid w:val="00213D0D"/>
    <w:rsid w:val="005B453E"/>
    <w:rsid w:val="00885775"/>
    <w:rsid w:val="008B7D27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1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2</cp:revision>
  <cp:lastPrinted>2017-06-08T18:44:00Z</cp:lastPrinted>
  <dcterms:created xsi:type="dcterms:W3CDTF">2017-09-19T12:52:00Z</dcterms:created>
  <dcterms:modified xsi:type="dcterms:W3CDTF">2017-09-19T12:52:00Z</dcterms:modified>
</cp:coreProperties>
</file>