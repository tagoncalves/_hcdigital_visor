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bookmarkStart w:id="0" w:name="_GoBack"/>
            <w:r w:rsidR="00B2243B">
              <w:rPr>
                <w:rFonts w:ascii="Calibri" w:hAnsi="Calibri"/>
                <w:b/>
                <w:smallCaps/>
                <w:sz w:val="24"/>
                <w:szCs w:val="24"/>
              </w:rPr>
              <w:t>CHENNALES, JULIAN</w:t>
            </w:r>
            <w:bookmarkEnd w:id="0"/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2243B">
              <w:rPr>
                <w:rFonts w:ascii="Calibri" w:hAnsi="Calibri"/>
                <w:b/>
                <w:smallCaps/>
                <w:sz w:val="24"/>
                <w:szCs w:val="24"/>
              </w:rPr>
              <w:t>37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B2243B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2243B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2243B">
              <w:rPr>
                <w:rFonts w:ascii="Calibri" w:hAnsi="Calibri"/>
                <w:b/>
                <w:smallCaps/>
                <w:sz w:val="24"/>
                <w:szCs w:val="24"/>
              </w:rPr>
              <w:t>03-10-17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2243B">
              <w:rPr>
                <w:rFonts w:ascii="Calibri" w:hAnsi="Calibri"/>
                <w:b/>
                <w:smallCaps/>
                <w:sz w:val="24"/>
                <w:szCs w:val="24"/>
              </w:rPr>
              <w:t>VERA JANAVEL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B2243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2243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B2243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2243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224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2243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224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2243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224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2243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025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224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2243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E98" w:rsidRDefault="001E6E98">
      <w:r>
        <w:separator/>
      </w:r>
    </w:p>
  </w:endnote>
  <w:endnote w:type="continuationSeparator" w:id="0">
    <w:p w:rsidR="001E6E98" w:rsidRDefault="001E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90266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A90266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E98" w:rsidRDefault="001E6E98">
      <w:r>
        <w:separator/>
      </w:r>
    </w:p>
  </w:footnote>
  <w:footnote w:type="continuationSeparator" w:id="0">
    <w:p w:rsidR="001E6E98" w:rsidRDefault="001E6E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15BE4"/>
    <w:rsid w:val="00062068"/>
    <w:rsid w:val="001E6E98"/>
    <w:rsid w:val="001E70DF"/>
    <w:rsid w:val="002A6B4B"/>
    <w:rsid w:val="005B453E"/>
    <w:rsid w:val="00885775"/>
    <w:rsid w:val="008B7D27"/>
    <w:rsid w:val="00A90266"/>
    <w:rsid w:val="00B2243B"/>
    <w:rsid w:val="00B52F87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2017-10-03T18:15:00Z</cp:lastPrinted>
  <dcterms:created xsi:type="dcterms:W3CDTF">2017-10-03T17:54:00Z</dcterms:created>
  <dcterms:modified xsi:type="dcterms:W3CDTF">2017-10-03T18:15:00Z</dcterms:modified>
</cp:coreProperties>
</file>