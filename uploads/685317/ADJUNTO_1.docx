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FB" w:rsidRDefault="00D770B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653FFB" w:rsidRDefault="00653FFB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653FFB">
        <w:trPr>
          <w:trHeight w:val="994"/>
        </w:trPr>
        <w:tc>
          <w:tcPr>
            <w:tcW w:w="5173" w:type="dxa"/>
          </w:tcPr>
          <w:p w:rsidR="00653FFB" w:rsidRDefault="00D770B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C0C29">
              <w:rPr>
                <w:rFonts w:ascii="Calibri" w:hAnsi="Calibri"/>
                <w:b/>
                <w:smallCaps/>
                <w:sz w:val="24"/>
                <w:szCs w:val="24"/>
              </w:rPr>
              <w:t>AREVALO GRACIELA DEL CARMEN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653FFB" w:rsidRDefault="00D770B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C0C29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653FFB" w:rsidRDefault="00D770BE" w:rsidP="003C0C2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C0C29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653FFB" w:rsidRDefault="00D770B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C0C29">
              <w:rPr>
                <w:rFonts w:ascii="Calibri" w:hAnsi="Calibri"/>
                <w:b/>
                <w:smallCaps/>
                <w:sz w:val="24"/>
                <w:szCs w:val="24"/>
              </w:rPr>
              <w:t>16-07-2018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653FFB" w:rsidRDefault="00D770B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C0C29">
              <w:rPr>
                <w:rFonts w:ascii="Calibri" w:hAnsi="Calibri"/>
                <w:b/>
                <w:smallCaps/>
                <w:sz w:val="24"/>
                <w:szCs w:val="24"/>
              </w:rPr>
              <w:t>NOVOA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653FFB" w:rsidRDefault="00D770B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14600B">
              <w:rPr>
                <w:rFonts w:ascii="Calibri" w:hAnsi="Calibri"/>
                <w:smallCaps/>
                <w:sz w:val="24"/>
                <w:szCs w:val="24"/>
              </w:rPr>
            </w:r>
            <w:r w:rsidR="0014600B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653FFB" w:rsidRDefault="00653FFB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653FFB" w:rsidRDefault="00653FFB">
      <w:pPr>
        <w:rPr>
          <w:rFonts w:ascii="Calibri" w:hAnsi="Calibri"/>
          <w:sz w:val="24"/>
          <w:szCs w:val="24"/>
          <w:lang w:val="es-ES_tradnl"/>
        </w:rPr>
      </w:pPr>
    </w:p>
    <w:p w:rsidR="00653FFB" w:rsidRDefault="00D770B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653FFB" w:rsidRDefault="00653FFB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653FFB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653FFB" w:rsidRDefault="00D770B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653FFB" w:rsidRDefault="00D770B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653FFB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653FFB" w:rsidRDefault="00D770B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653FFB" w:rsidRDefault="00D770B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653FFB" w:rsidRDefault="00D770B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653FFB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3FFB" w:rsidRDefault="00D770B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653FFB" w:rsidRDefault="00D770BE" w:rsidP="008F23E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F23E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653FFB" w:rsidRDefault="00D770BE" w:rsidP="008F23E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F23E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653FF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3FFB" w:rsidRDefault="00D770B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653FFB" w:rsidRDefault="00D770BE" w:rsidP="008F23E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F23E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653FFB" w:rsidRDefault="00D770BE" w:rsidP="008F23E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F23E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653FFB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3FFB" w:rsidRDefault="00D770B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53FFB" w:rsidRDefault="00D770BE" w:rsidP="008F23E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F23E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53FFB" w:rsidRDefault="00D770BE" w:rsidP="008F23E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F23E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653FFB" w:rsidRDefault="00653FFB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653FFB" w:rsidRDefault="00653FFB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653FFB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6F2315" w:rsidRDefault="006F2315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653FFB" w:rsidRDefault="00D770B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653FFB" w:rsidRDefault="00D770B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653FFB" w:rsidRDefault="00653FFB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653FFB" w:rsidRPr="006F2315" w:rsidRDefault="00D770B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6F2315" w:rsidRDefault="006F2315" w:rsidP="006F2315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653FFB" w:rsidRDefault="00D770B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8F23E2">
        <w:rPr>
          <w:rFonts w:ascii="Calibri" w:hAnsi="Calibri"/>
          <w:sz w:val="24"/>
          <w:szCs w:val="24"/>
        </w:rPr>
        <w:t>0.09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653FFB" w:rsidRDefault="00653FF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653FFB" w:rsidRDefault="00D770B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653FFB" w:rsidRDefault="00653FFB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653FFB" w:rsidRDefault="00D770B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653FFB" w:rsidRDefault="00653FF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653FFB" w:rsidRDefault="00D770B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653FFB" w:rsidRDefault="00653FFB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653FFB" w:rsidRDefault="00D770B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653FFB" w:rsidRDefault="00653FFB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6F2315" w:rsidRDefault="006F2315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6F2315" w:rsidRDefault="006F2315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6F2315" w:rsidRDefault="006F2315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6F2315" w:rsidRDefault="006F2315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6F2315" w:rsidRDefault="006F2315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653FFB" w:rsidRDefault="00D770B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653FFB" w:rsidRDefault="00D770B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653FFB" w:rsidRDefault="00653FFB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653FFB" w:rsidRDefault="00D770B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653FFB" w:rsidRDefault="00D770B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8F23E2">
        <w:rPr>
          <w:rFonts w:ascii="Calibri" w:hAnsi="Calibri"/>
          <w:sz w:val="24"/>
          <w:szCs w:val="24"/>
        </w:rPr>
        <w:t>0.1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653FFB" w:rsidRDefault="00653FF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653FFB" w:rsidRDefault="00D770B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653FFB" w:rsidRDefault="00653FFB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653FFB" w:rsidRDefault="00D770B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653FFB" w:rsidRDefault="00653FFB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653FFB" w:rsidRDefault="00D770B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653FFB" w:rsidRDefault="00653FFB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653FFB" w:rsidRDefault="00D770B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653FFB" w:rsidRDefault="00653FF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653FFB" w:rsidRDefault="00653FF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653FFB" w:rsidRDefault="00653FF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653FFB" w:rsidRDefault="00653FFB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653FFB" w:rsidRDefault="00D770B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653FFB" w:rsidRDefault="00653FFB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653FFB" w:rsidRDefault="008F23E2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IZQUIERDO </w:t>
      </w:r>
      <w:bookmarkStart w:id="9" w:name="_GoBack"/>
      <w:bookmarkEnd w:id="9"/>
      <w:r>
        <w:rPr>
          <w:rFonts w:ascii="Calibri" w:eastAsia="Calibri" w:hAnsi="Calibri"/>
          <w:color w:val="auto"/>
          <w:sz w:val="24"/>
          <w:szCs w:val="24"/>
        </w:rPr>
        <w:t>AUMENTADO.</w:t>
      </w:r>
      <w:r w:rsidR="00D770BE">
        <w:rPr>
          <w:rFonts w:ascii="Calibri" w:eastAsia="Calibri" w:hAnsi="Calibri"/>
          <w:color w:val="auto"/>
          <w:sz w:val="24"/>
          <w:szCs w:val="24"/>
        </w:rPr>
        <w:t xml:space="preserve"> </w:t>
      </w:r>
    </w:p>
    <w:p w:rsidR="00653FFB" w:rsidRDefault="00D770B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653FFB" w:rsidRDefault="00D770B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653FFB" w:rsidRDefault="00653FFB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653FFB" w:rsidRDefault="00653FFB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653FFB" w:rsidRDefault="00653FFB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653FFB" w:rsidRDefault="00653FFB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653FFB" w:rsidRDefault="00653FFB">
      <w:pPr>
        <w:rPr>
          <w:rFonts w:ascii="Calibri" w:hAnsi="Calibri"/>
          <w:sz w:val="24"/>
          <w:szCs w:val="24"/>
        </w:rPr>
      </w:pPr>
    </w:p>
    <w:p w:rsidR="00B017E9" w:rsidRPr="00587E2B" w:rsidRDefault="00B017E9" w:rsidP="00B017E9">
      <w:pPr>
        <w:pStyle w:val="Sinespaciado"/>
        <w:jc w:val="right"/>
        <w:rPr>
          <w:b/>
          <w:sz w:val="24"/>
        </w:rPr>
      </w:pPr>
      <w:r w:rsidRPr="00587E2B">
        <w:rPr>
          <w:b/>
          <w:sz w:val="24"/>
        </w:rPr>
        <w:t>Dra.</w:t>
      </w:r>
      <w:r>
        <w:rPr>
          <w:b/>
          <w:sz w:val="24"/>
        </w:rPr>
        <w:t xml:space="preserve"> </w:t>
      </w:r>
      <w:proofErr w:type="spellStart"/>
      <w:r w:rsidRPr="00587E2B">
        <w:rPr>
          <w:b/>
          <w:sz w:val="24"/>
        </w:rPr>
        <w:t>Diaz</w:t>
      </w:r>
      <w:proofErr w:type="spellEnd"/>
      <w:r w:rsidRPr="00587E2B">
        <w:rPr>
          <w:b/>
          <w:sz w:val="24"/>
        </w:rPr>
        <w:t xml:space="preserve"> Sandra</w:t>
      </w:r>
    </w:p>
    <w:p w:rsidR="00B017E9" w:rsidRPr="00587E2B" w:rsidRDefault="00B017E9" w:rsidP="00B017E9">
      <w:pPr>
        <w:pStyle w:val="Sinespaciado"/>
        <w:jc w:val="right"/>
        <w:rPr>
          <w:b/>
          <w:sz w:val="24"/>
        </w:rPr>
      </w:pPr>
      <w:r w:rsidRPr="00587E2B">
        <w:rPr>
          <w:b/>
          <w:sz w:val="24"/>
        </w:rPr>
        <w:t>Esp. Univ. Cardiología</w:t>
      </w:r>
    </w:p>
    <w:p w:rsidR="00B017E9" w:rsidRPr="003B39DA" w:rsidRDefault="00B017E9" w:rsidP="00B017E9">
      <w:pPr>
        <w:pStyle w:val="Sinespaciado"/>
        <w:jc w:val="right"/>
        <w:rPr>
          <w:b/>
          <w:sz w:val="24"/>
        </w:rPr>
      </w:pPr>
      <w:r w:rsidRPr="00587E2B">
        <w:rPr>
          <w:b/>
          <w:sz w:val="24"/>
        </w:rPr>
        <w:t xml:space="preserve">            MN 137.750 MP 454212</w:t>
      </w:r>
    </w:p>
    <w:p w:rsidR="00653FFB" w:rsidRDefault="00653FFB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653FFB" w:rsidRDefault="00653FFB">
      <w:pPr>
        <w:rPr>
          <w:rFonts w:ascii="Calibri" w:hAnsi="Calibri"/>
          <w:sz w:val="24"/>
          <w:szCs w:val="24"/>
        </w:rPr>
      </w:pPr>
    </w:p>
    <w:sectPr w:rsidR="00653FFB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0BE" w:rsidRDefault="00D770BE">
      <w:r>
        <w:separator/>
      </w:r>
    </w:p>
  </w:endnote>
  <w:endnote w:type="continuationSeparator" w:id="0">
    <w:p w:rsidR="00D770BE" w:rsidRDefault="00D7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FB" w:rsidRDefault="00D770B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653FFB" w:rsidRDefault="00653FFB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653FFB" w:rsidRDefault="00D770B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4600B">
      <w:rPr>
        <w:noProof/>
      </w:rPr>
      <w:t>2</w:t>
    </w:r>
    <w:r>
      <w:rPr>
        <w:noProof/>
      </w:rPr>
      <w:fldChar w:fldCharType="end"/>
    </w:r>
    <w:r>
      <w:t xml:space="preserve"> / </w:t>
    </w:r>
    <w:r w:rsidR="0014600B">
      <w:fldChar w:fldCharType="begin"/>
    </w:r>
    <w:r w:rsidR="0014600B">
      <w:instrText xml:space="preserve"> NUMPAGES  </w:instrText>
    </w:r>
    <w:r w:rsidR="0014600B">
      <w:fldChar w:fldCharType="separate"/>
    </w:r>
    <w:r w:rsidR="0014600B">
      <w:rPr>
        <w:noProof/>
      </w:rPr>
      <w:t>2</w:t>
    </w:r>
    <w:r w:rsidR="0014600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0BE" w:rsidRDefault="00D770BE">
      <w:r>
        <w:separator/>
      </w:r>
    </w:p>
  </w:footnote>
  <w:footnote w:type="continuationSeparator" w:id="0">
    <w:p w:rsidR="00D770BE" w:rsidRDefault="00D77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FB" w:rsidRDefault="00D770B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653FFB" w:rsidRDefault="00653F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FB"/>
    <w:rsid w:val="0014600B"/>
    <w:rsid w:val="003C0C29"/>
    <w:rsid w:val="00653FFB"/>
    <w:rsid w:val="006F2315"/>
    <w:rsid w:val="008F23E2"/>
    <w:rsid w:val="00B017E9"/>
    <w:rsid w:val="00D770BE"/>
    <w:rsid w:val="00DD4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017E9"/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017E9"/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339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User</cp:lastModifiedBy>
  <cp:revision>4</cp:revision>
  <cp:lastPrinted>2018-07-16T14:07:00Z</cp:lastPrinted>
  <dcterms:created xsi:type="dcterms:W3CDTF">2018-07-16T14:03:00Z</dcterms:created>
  <dcterms:modified xsi:type="dcterms:W3CDTF">2018-07-16T14:20:00Z</dcterms:modified>
</cp:coreProperties>
</file>