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bookmarkStart w:id="0" w:name="_GoBack"/>
            <w:r w:rsidR="006237F6">
              <w:rPr>
                <w:rFonts w:ascii="Calibri" w:hAnsi="Calibri"/>
                <w:b/>
                <w:smallCaps/>
                <w:sz w:val="24"/>
                <w:szCs w:val="24"/>
              </w:rPr>
              <w:t>WYCKERS, AMALIA</w:t>
            </w:r>
            <w:bookmarkEnd w:id="0"/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237F6">
              <w:rPr>
                <w:rFonts w:ascii="Calibri" w:hAnsi="Calibri"/>
                <w:b/>
                <w:smallCaps/>
                <w:sz w:val="24"/>
                <w:szCs w:val="24"/>
              </w:rPr>
              <w:t>58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6237F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237F6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2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237F6">
              <w:rPr>
                <w:rFonts w:ascii="Calibri" w:hAnsi="Calibri"/>
                <w:b/>
                <w:smallCaps/>
                <w:sz w:val="24"/>
                <w:szCs w:val="24"/>
              </w:rPr>
              <w:t>10-04-18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2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237F6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3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3"/>
            <w:r w:rsidR="008B7A12">
              <w:rPr>
                <w:rFonts w:ascii="Calibri" w:hAnsi="Calibri"/>
                <w:smallCaps/>
                <w:sz w:val="24"/>
                <w:szCs w:val="24"/>
              </w:rPr>
            </w:r>
            <w:r w:rsidR="008B7A12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F8043E" w:rsidRDefault="005B453E" w:rsidP="006237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237F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6237F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237F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237F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237F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237F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237F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237F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237F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237F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237F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Primitiva, </w:t>
      </w:r>
      <w:r w:rsidR="006237F6"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 w:rsidR="006237F6"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 w:rsidR="006237F6"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>del lado izquierdo.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A12" w:rsidRDefault="008B7A12">
      <w:r>
        <w:separator/>
      </w:r>
    </w:p>
  </w:endnote>
  <w:endnote w:type="continuationSeparator" w:id="0">
    <w:p w:rsidR="008B7A12" w:rsidRDefault="008B7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F32A2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4F32A2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A12" w:rsidRDefault="008B7A12">
      <w:r>
        <w:separator/>
      </w:r>
    </w:p>
  </w:footnote>
  <w:footnote w:type="continuationSeparator" w:id="0">
    <w:p w:rsidR="008B7A12" w:rsidRDefault="008B7A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4F32A2"/>
    <w:rsid w:val="005B453E"/>
    <w:rsid w:val="006237F6"/>
    <w:rsid w:val="00802DC6"/>
    <w:rsid w:val="00885775"/>
    <w:rsid w:val="00893479"/>
    <w:rsid w:val="008B7A12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0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2</cp:revision>
  <cp:lastPrinted>2018-04-10T12:52:00Z</cp:lastPrinted>
  <dcterms:created xsi:type="dcterms:W3CDTF">2018-04-10T12:54:00Z</dcterms:created>
  <dcterms:modified xsi:type="dcterms:W3CDTF">2018-04-10T12:54:00Z</dcterms:modified>
</cp:coreProperties>
</file>