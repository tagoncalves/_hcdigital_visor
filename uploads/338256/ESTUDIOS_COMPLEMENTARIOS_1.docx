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B126B">
              <w:rPr>
                <w:b/>
                <w:sz w:val="24"/>
              </w:rPr>
              <w:t>MEDINA,MARIA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4B126B">
              <w:rPr>
                <w:b/>
                <w:sz w:val="24"/>
              </w:rPr>
              <w:t>75</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B126B">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B126B">
              <w:rPr>
                <w:b/>
                <w:sz w:val="24"/>
              </w:rPr>
              <w:t>82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B126B">
              <w:rPr>
                <w:b/>
                <w:sz w:val="24"/>
              </w:rPr>
              <w:t>24-04-18</w:t>
            </w:r>
            <w:r>
              <w:rPr>
                <w:b/>
                <w:sz w:val="24"/>
              </w:rPr>
              <w:fldChar w:fldCharType="end"/>
            </w:r>
          </w:p>
          <w:p w:rsidR="00E93FCE" w:rsidRDefault="0087292A" w:rsidP="004B126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B126B">
              <w:rPr>
                <w:b/>
                <w:sz w:val="24"/>
              </w:rPr>
              <w:t>PLAZA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74BCA">
              <w:rPr>
                <w:sz w:val="24"/>
              </w:rPr>
            </w:r>
            <w:r w:rsidR="004B126B">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4B126B">
        <w:rPr>
          <w:b/>
          <w:sz w:val="24"/>
        </w:rPr>
      </w:r>
      <w:r w:rsidR="004B126B">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4B126B">
        <w:rPr>
          <w:sz w:val="24"/>
        </w:rPr>
      </w:r>
      <w:r w:rsidR="004B126B">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6B" w:rsidRDefault="004B126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4B126B" w:rsidRDefault="004B126B">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126B" w:rsidRDefault="004B126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4B126B" w:rsidRDefault="004B126B">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Cavidades derechas conservadas.El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44" w:rsidRDefault="00225044">
      <w:r>
        <w:separator/>
      </w:r>
    </w:p>
  </w:endnote>
  <w:endnote w:type="continuationSeparator" w:id="0">
    <w:p w:rsidR="00225044" w:rsidRDefault="0022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6B" w:rsidRDefault="004B126B">
    <w:pPr>
      <w:pStyle w:val="Piedepgina"/>
      <w:jc w:val="center"/>
      <w:rPr>
        <w:sz w:val="18"/>
        <w:lang w:val="es-ES_tradnl"/>
      </w:rPr>
    </w:pPr>
  </w:p>
  <w:p w:rsidR="004B126B" w:rsidRDefault="004B126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74BCA">
      <w:rPr>
        <w:rFonts w:ascii="Monotype Corsiva" w:hAnsi="Monotype Corsiva" w:cs="Arial"/>
        <w:noProof/>
        <w:sz w:val="16"/>
        <w:szCs w:val="16"/>
      </w:rPr>
      <w:t>20180424112200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6B" w:rsidRDefault="004B126B">
    <w:pPr>
      <w:pStyle w:val="Piedepgina"/>
      <w:jc w:val="center"/>
      <w:rPr>
        <w:sz w:val="18"/>
        <w:lang w:val="es-ES_tradnl"/>
      </w:rPr>
    </w:pPr>
  </w:p>
  <w:p w:rsidR="004B126B" w:rsidRDefault="004B126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74BCA">
      <w:rPr>
        <w:rFonts w:ascii="Monotype Corsiva" w:hAnsi="Monotype Corsiva" w:cs="Arial"/>
        <w:noProof/>
        <w:sz w:val="16"/>
        <w:szCs w:val="16"/>
      </w:rPr>
      <w:t>20180424112200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44" w:rsidRDefault="00225044">
      <w:r>
        <w:separator/>
      </w:r>
    </w:p>
  </w:footnote>
  <w:footnote w:type="continuationSeparator" w:id="0">
    <w:p w:rsidR="00225044" w:rsidRDefault="002250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6B" w:rsidRDefault="004B126B">
    <w:pPr>
      <w:pStyle w:val="Encabezado"/>
      <w:jc w:val="right"/>
      <w:rPr>
        <w:sz w:val="36"/>
        <w:lang w:val="es-AR"/>
      </w:rPr>
    </w:pPr>
    <w:r>
      <w:rPr>
        <w:sz w:val="36"/>
        <w:lang w:val="es-AR"/>
      </w:rPr>
      <w:t>Instituto Cardiovascular San Isidro</w:t>
    </w:r>
  </w:p>
  <w:p w:rsidR="004B126B" w:rsidRDefault="004B126B">
    <w:pPr>
      <w:pStyle w:val="Encabezado"/>
      <w:jc w:val="right"/>
      <w:rPr>
        <w:sz w:val="28"/>
        <w:lang w:val="es-AR"/>
      </w:rPr>
    </w:pPr>
    <w:r>
      <w:rPr>
        <w:sz w:val="28"/>
        <w:lang w:val="es-AR"/>
      </w:rPr>
      <w:t>Sanatorio Las Lomas</w:t>
    </w:r>
  </w:p>
  <w:p w:rsidR="004B126B" w:rsidRDefault="004B126B">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26B" w:rsidRDefault="004B12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25044"/>
    <w:rsid w:val="004B126B"/>
    <w:rsid w:val="00575C0E"/>
    <w:rsid w:val="00583F30"/>
    <w:rsid w:val="005F0BD5"/>
    <w:rsid w:val="00774BCA"/>
    <w:rsid w:val="00816470"/>
    <w:rsid w:val="0087292A"/>
    <w:rsid w:val="00970A4A"/>
    <w:rsid w:val="009B2C1A"/>
    <w:rsid w:val="00A50109"/>
    <w:rsid w:val="00D539C6"/>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774BCA"/>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BC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774BCA"/>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BC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2018-04-24T14:22:00Z</cp:lastPrinted>
  <dcterms:created xsi:type="dcterms:W3CDTF">2018-04-24T14:01:00Z</dcterms:created>
  <dcterms:modified xsi:type="dcterms:W3CDTF">2018-04-24T14:22:00Z</dcterms:modified>
</cp:coreProperties>
</file>