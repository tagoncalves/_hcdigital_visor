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25" w:rsidRDefault="00CE55B8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E01B25" w:rsidRDefault="00E01B25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E01B25">
        <w:trPr>
          <w:trHeight w:val="994"/>
        </w:trPr>
        <w:tc>
          <w:tcPr>
            <w:tcW w:w="5173" w:type="dxa"/>
          </w:tcPr>
          <w:p w:rsidR="00E01B25" w:rsidRDefault="00CE55B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RESUMIL,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E01B25" w:rsidRDefault="00CE55B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69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E01B25" w:rsidRDefault="00CE55B8" w:rsidP="00CE55B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</w:tc>
        <w:tc>
          <w:tcPr>
            <w:tcW w:w="4536" w:type="dxa"/>
          </w:tcPr>
          <w:p w:rsidR="00E01B25" w:rsidRDefault="00CE55B8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bookmarkStart w:id="2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15-08-17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2"/>
          </w:p>
          <w:p w:rsidR="00E01B25" w:rsidRDefault="00CE55B8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E01B25" w:rsidRDefault="00CE55B8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3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3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E01B25" w:rsidRDefault="00E01B25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E01B25" w:rsidRDefault="00E01B25">
      <w:pPr>
        <w:rPr>
          <w:rFonts w:ascii="Calibri" w:hAnsi="Calibri"/>
          <w:sz w:val="24"/>
          <w:szCs w:val="24"/>
          <w:lang w:val="es-ES_tradnl"/>
        </w:rPr>
      </w:pPr>
    </w:p>
    <w:p w:rsidR="00E01B25" w:rsidRDefault="00CE55B8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E01B25" w:rsidRDefault="00E01B25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E01B25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E01B25" w:rsidRDefault="00CE55B8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E01B25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E01B25" w:rsidRDefault="00CE55B8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E01B25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0.79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E01B2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bCs/>
                <w:iCs/>
                <w:smallCaps/>
                <w:noProof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0.37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E01B2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01B25" w:rsidRDefault="00CE55B8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01B25" w:rsidRDefault="00CE55B8" w:rsidP="00CE55B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>
              <w:rPr>
                <w:rFonts w:ascii="Calibri" w:hAnsi="Calibri"/>
                <w:b/>
                <w:noProof/>
                <w:color w:val="000000"/>
                <w:sz w:val="24"/>
                <w:szCs w:val="24"/>
                <w:lang w:eastAsia="es-AR"/>
              </w:rPr>
              <w:t>0.27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E01B25" w:rsidRDefault="00E01B2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E01B25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E01B25" w:rsidRDefault="00E01B2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E01B25" w:rsidRDefault="00CE55B8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E01B25" w:rsidRDefault="00E01B2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E01B25" w:rsidRDefault="00CE55B8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E01B25" w:rsidRDefault="00CE55B8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carotídea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CF09E1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E01B25" w:rsidRDefault="00E01B2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01B25" w:rsidRDefault="00CE55B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E01B25" w:rsidRDefault="00E01B25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E01B25" w:rsidRDefault="00CE55B8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E01B25" w:rsidRDefault="00E01B25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E01B25" w:rsidRDefault="00CE55B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E01B25" w:rsidRDefault="00E01B25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E01B25" w:rsidRDefault="00CE55B8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E01B25" w:rsidRDefault="00E01B25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E01B25" w:rsidRDefault="00CE55B8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E01B25" w:rsidRDefault="00E01B25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CE55B8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carotídea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CF09E1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E01B25" w:rsidRDefault="00E01B25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E01B25" w:rsidRDefault="00CE55B8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E01B25" w:rsidRDefault="00E01B25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E01B25" w:rsidRDefault="00CE55B8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E01B25" w:rsidRDefault="00E01B25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E01B25" w:rsidRDefault="00CE55B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E01B25" w:rsidRDefault="00E01B25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E01B25" w:rsidRDefault="00CE55B8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E01B25" w:rsidRDefault="00E01B25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E01B25" w:rsidRDefault="00CE55B8">
      <w:pPr>
        <w:pStyle w:val="Normal1"/>
        <w:numPr>
          <w:ilvl w:val="0"/>
          <w:numId w:val="7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E01B25" w:rsidRDefault="00E01B25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E01B25" w:rsidRDefault="00E01B25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E01B25" w:rsidRDefault="00E01B25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E01B25" w:rsidRDefault="00E01B25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E01B25" w:rsidRDefault="00E01B25">
      <w:pPr>
        <w:rPr>
          <w:rFonts w:ascii="Calibri" w:hAnsi="Calibri"/>
          <w:b/>
          <w:sz w:val="24"/>
          <w:szCs w:val="24"/>
        </w:rPr>
      </w:pPr>
    </w:p>
    <w:p w:rsidR="00E01B25" w:rsidRDefault="00E01B25">
      <w:pPr>
        <w:pStyle w:val="Textoindependiente"/>
        <w:spacing w:after="0"/>
      </w:pPr>
    </w:p>
    <w:p w:rsidR="00E01B25" w:rsidRDefault="00E01B25">
      <w:pPr>
        <w:jc w:val="center"/>
        <w:rPr>
          <w:lang w:val="es-ES_tradnl"/>
        </w:rPr>
      </w:pPr>
    </w:p>
    <w:p w:rsidR="00E01B25" w:rsidRDefault="00CE55B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E01B25" w:rsidRDefault="00CE55B8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E01B25" w:rsidRDefault="00CE55B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E01B25" w:rsidRDefault="00CE55B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E01B25" w:rsidRDefault="00E01B25">
      <w:pPr>
        <w:jc w:val="center"/>
        <w:rPr>
          <w:rFonts w:ascii="Calibri" w:hAnsi="Calibri"/>
          <w:sz w:val="24"/>
          <w:szCs w:val="24"/>
        </w:rPr>
      </w:pPr>
    </w:p>
    <w:p w:rsidR="00E01B25" w:rsidRDefault="00E01B25">
      <w:pPr>
        <w:rPr>
          <w:rFonts w:ascii="Calibri" w:hAnsi="Calibri"/>
          <w:sz w:val="24"/>
          <w:szCs w:val="24"/>
        </w:rPr>
      </w:pPr>
    </w:p>
    <w:sectPr w:rsidR="00E01B25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5B8" w:rsidRDefault="00CE55B8">
      <w:r>
        <w:separator/>
      </w:r>
    </w:p>
  </w:endnote>
  <w:endnote w:type="continuationSeparator" w:id="0">
    <w:p w:rsidR="00CE55B8" w:rsidRDefault="00CE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8" w:rsidRDefault="00CE55B8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CE55B8" w:rsidRDefault="00CE55B8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CE55B8" w:rsidRDefault="00CE55B8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316A4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316A4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5B8" w:rsidRDefault="00CE55B8">
      <w:r>
        <w:separator/>
      </w:r>
    </w:p>
  </w:footnote>
  <w:footnote w:type="continuationSeparator" w:id="0">
    <w:p w:rsidR="00CE55B8" w:rsidRDefault="00CE5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B8" w:rsidRDefault="00CE55B8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CE55B8" w:rsidRDefault="00CE55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5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25"/>
    <w:rsid w:val="000316A4"/>
    <w:rsid w:val="002B5F8F"/>
    <w:rsid w:val="00B74EBD"/>
    <w:rsid w:val="00CE55B8"/>
    <w:rsid w:val="00CF09E1"/>
    <w:rsid w:val="00E01B25"/>
    <w:rsid w:val="00E70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92D6BD2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92D6BD29</Template>
  <TotalTime>3</TotalTime>
  <Pages>2</Pages>
  <Words>205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5</cp:revision>
  <cp:lastPrinted>2017-08-15T13:16:00Z</cp:lastPrinted>
  <dcterms:created xsi:type="dcterms:W3CDTF">2017-08-15T12:53:00Z</dcterms:created>
  <dcterms:modified xsi:type="dcterms:W3CDTF">2017-08-15T13:17:00Z</dcterms:modified>
</cp:coreProperties>
</file>