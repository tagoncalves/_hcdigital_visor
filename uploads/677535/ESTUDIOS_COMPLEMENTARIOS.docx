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856C1">
              <w:rPr>
                <w:rFonts w:ascii="Calibri" w:hAnsi="Calibri"/>
                <w:b/>
                <w:smallCaps/>
                <w:sz w:val="24"/>
                <w:szCs w:val="24"/>
              </w:rPr>
              <w:t>BRIZUELA LUIS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856C1">
              <w:rPr>
                <w:rFonts w:ascii="Calibri" w:hAnsi="Calibri"/>
                <w:b/>
                <w:smallCaps/>
                <w:sz w:val="24"/>
                <w:szCs w:val="24"/>
              </w:rPr>
              <w:t>54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1856C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856C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C293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05/04/2018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C293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05/04/2018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856C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1856C1">
              <w:rPr>
                <w:sz w:val="24"/>
              </w:rPr>
            </w:r>
            <w:r w:rsidR="006A2632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1856C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856C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1856C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856C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1856C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856C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856C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856C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415A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415A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415A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415A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1C2933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1C2933" w:rsidRPr="00E65C7F" w:rsidRDefault="001C2933" w:rsidP="001C2933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  <w:lang w:eastAsia="es-AR"/>
        </w:rPr>
        <w:t>1.0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1C2933" w:rsidRDefault="001C2933" w:rsidP="001C2933">
      <w:pPr>
        <w:pStyle w:val="Normal1"/>
        <w:spacing w:line="276" w:lineRule="auto"/>
        <w:rPr>
          <w:rFonts w:ascii="Calibri" w:eastAsia="Calibri" w:hAnsi="Calibri"/>
          <w:color w:val="auto"/>
          <w:sz w:val="24"/>
          <w:szCs w:val="24"/>
        </w:rPr>
      </w:pPr>
    </w:p>
    <w:p w:rsidR="001C2933" w:rsidRPr="00E65C7F" w:rsidRDefault="001C2933" w:rsidP="001C2933">
      <w:pPr>
        <w:pStyle w:val="Normal1"/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NOTA: Se observan imágenes nodulares el lóbulo tiroideo izquierdo, la mayor de 6.4 mm x 4.2 mm).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1C2933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1C2933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1C2933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632" w:rsidRDefault="006A2632">
      <w:r>
        <w:separator/>
      </w:r>
    </w:p>
  </w:endnote>
  <w:endnote w:type="continuationSeparator" w:id="0">
    <w:p w:rsidR="006A2632" w:rsidRDefault="006A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1C2933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1C2933">
        <w:rPr>
          <w:noProof/>
        </w:rPr>
        <w:t>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632" w:rsidRDefault="006A2632">
      <w:r>
        <w:separator/>
      </w:r>
    </w:p>
  </w:footnote>
  <w:footnote w:type="continuationSeparator" w:id="0">
    <w:p w:rsidR="006A2632" w:rsidRDefault="006A2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5AD"/>
    <w:rsid w:val="000248B3"/>
    <w:rsid w:val="001856C1"/>
    <w:rsid w:val="001C2933"/>
    <w:rsid w:val="001D3313"/>
    <w:rsid w:val="004C0351"/>
    <w:rsid w:val="005521FA"/>
    <w:rsid w:val="005D5B3E"/>
    <w:rsid w:val="005E323C"/>
    <w:rsid w:val="006A2632"/>
    <w:rsid w:val="00771EA2"/>
    <w:rsid w:val="00840070"/>
    <w:rsid w:val="00887B02"/>
    <w:rsid w:val="00900242"/>
    <w:rsid w:val="00AD6530"/>
    <w:rsid w:val="00B6727A"/>
    <w:rsid w:val="00BF19A9"/>
    <w:rsid w:val="00D32CD2"/>
    <w:rsid w:val="00D53DD6"/>
    <w:rsid w:val="00E65C7F"/>
    <w:rsid w:val="00E8604B"/>
    <w:rsid w:val="00E95B1B"/>
    <w:rsid w:val="00F4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12</TotalTime>
  <Pages>3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2018-04-05T14:22:00Z</cp:lastPrinted>
  <dcterms:created xsi:type="dcterms:W3CDTF">2018-04-05T14:10:00Z</dcterms:created>
  <dcterms:modified xsi:type="dcterms:W3CDTF">2018-04-05T14:22:00Z</dcterms:modified>
</cp:coreProperties>
</file>