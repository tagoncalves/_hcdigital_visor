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bookmarkStart w:id="0" w:name="_GoBack"/>
            <w:r w:rsidR="00F537B0">
              <w:rPr>
                <w:rFonts w:ascii="Calibri" w:hAnsi="Calibri"/>
                <w:b/>
                <w:smallCaps/>
                <w:sz w:val="24"/>
                <w:szCs w:val="24"/>
              </w:rPr>
              <w:t>SALABERRY  MARCELA</w:t>
            </w:r>
            <w:bookmarkEnd w:id="0"/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537B0">
              <w:rPr>
                <w:rFonts w:ascii="Calibri" w:hAnsi="Calibri"/>
                <w:b/>
                <w:smallCaps/>
                <w:sz w:val="24"/>
                <w:szCs w:val="24"/>
              </w:rPr>
              <w:t>53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F537B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537B0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2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62068">
              <w:rPr>
                <w:rFonts w:ascii="Calibri" w:hAnsi="Calibri"/>
                <w:b/>
                <w:smallCaps/>
                <w:sz w:val="24"/>
                <w:szCs w:val="24"/>
              </w:rPr>
              <w:t>13-07-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t>17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2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537B0">
              <w:rPr>
                <w:rFonts w:ascii="Calibri" w:hAnsi="Calibri"/>
                <w:b/>
                <w:smallCaps/>
                <w:sz w:val="24"/>
                <w:szCs w:val="24"/>
              </w:rPr>
              <w:t>POLO, PAOLA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3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3"/>
            <w:r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4" w:name="txtCCD"/>
        <w:tc>
          <w:tcPr>
            <w:tcW w:w="1482" w:type="dxa"/>
            <w:vAlign w:val="center"/>
            <w:hideMark/>
          </w:tcPr>
          <w:p w:rsidR="00F8043E" w:rsidRDefault="005B453E" w:rsidP="00F537B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537B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0.69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  <w:bookmarkStart w:id="5" w:name="txtCCI"/>
        <w:tc>
          <w:tcPr>
            <w:tcW w:w="1528" w:type="dxa"/>
            <w:vAlign w:val="center"/>
            <w:hideMark/>
          </w:tcPr>
          <w:p w:rsidR="00F8043E" w:rsidRDefault="005B453E" w:rsidP="00F537B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537B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0.63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F537B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537B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F537B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537B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F537B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537B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F537B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537B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0.08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0.09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630" w:rsidRDefault="009B7630">
      <w:r>
        <w:separator/>
      </w:r>
    </w:p>
  </w:endnote>
  <w:endnote w:type="continuationSeparator" w:id="0">
    <w:p w:rsidR="009B7630" w:rsidRDefault="009B7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031AC2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031AC2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630" w:rsidRDefault="009B7630">
      <w:r>
        <w:separator/>
      </w:r>
    </w:p>
  </w:footnote>
  <w:footnote w:type="continuationSeparator" w:id="0">
    <w:p w:rsidR="009B7630" w:rsidRDefault="009B76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31AC2"/>
    <w:rsid w:val="00062068"/>
    <w:rsid w:val="001E70DF"/>
    <w:rsid w:val="004E08A6"/>
    <w:rsid w:val="005B453E"/>
    <w:rsid w:val="00885775"/>
    <w:rsid w:val="008B7D27"/>
    <w:rsid w:val="009B7630"/>
    <w:rsid w:val="00AB286B"/>
    <w:rsid w:val="00F537B0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3</TotalTime>
  <Pages>2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2017-09-26T15:59:00Z</cp:lastPrinted>
  <dcterms:created xsi:type="dcterms:W3CDTF">2017-09-26T15:48:00Z</dcterms:created>
  <dcterms:modified xsi:type="dcterms:W3CDTF">2017-09-26T15:59:00Z</dcterms:modified>
</cp:coreProperties>
</file>