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56ED6">
              <w:rPr>
                <w:rFonts w:ascii="Calibri" w:hAnsi="Calibri"/>
                <w:b/>
                <w:smallCaps/>
                <w:sz w:val="24"/>
                <w:szCs w:val="24"/>
              </w:rPr>
              <w:t>POTERAICA MYRIAM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56ED6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56ED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56ED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694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12/04/2018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694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12/04/2018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56ED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9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E56ED6">
              <w:rPr>
                <w:sz w:val="24"/>
              </w:rPr>
            </w:r>
            <w:r w:rsidR="00C655E6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56ED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6ED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56ED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6ED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56ED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6ED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56ED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6E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56ED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6E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56ED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56E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E56ED6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Default="002B6948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 w:rsidRPr="00E65C7F">
        <w:rPr>
          <w:rFonts w:ascii="Calibri" w:hAnsi="Calibri"/>
          <w:sz w:val="24"/>
          <w:szCs w:val="24"/>
        </w:rPr>
        <w:t>0.</w:t>
      </w:r>
      <w:r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2B6948" w:rsidRPr="00E65C7F" w:rsidRDefault="002B6948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0.0</w:t>
      </w:r>
      <w:r w:rsidR="00E56ED6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  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B694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B694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2B694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B694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5E6" w:rsidRDefault="00C655E6">
      <w:r>
        <w:separator/>
      </w:r>
    </w:p>
  </w:endnote>
  <w:endnote w:type="continuationSeparator" w:id="0">
    <w:p w:rsidR="00C655E6" w:rsidRDefault="00C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4239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D4239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5E6" w:rsidRDefault="00C655E6">
      <w:r>
        <w:separator/>
      </w:r>
    </w:p>
  </w:footnote>
  <w:footnote w:type="continuationSeparator" w:id="0">
    <w:p w:rsidR="00C655E6" w:rsidRDefault="00C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D6"/>
    <w:rsid w:val="000248B3"/>
    <w:rsid w:val="001D3313"/>
    <w:rsid w:val="002B6948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C655E6"/>
    <w:rsid w:val="00D32CD2"/>
    <w:rsid w:val="00D42398"/>
    <w:rsid w:val="00D53DD6"/>
    <w:rsid w:val="00E56E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10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2018-04-12T13:57:00Z</cp:lastPrinted>
  <dcterms:created xsi:type="dcterms:W3CDTF">2018-04-12T13:45:00Z</dcterms:created>
  <dcterms:modified xsi:type="dcterms:W3CDTF">2018-04-12T14:24:00Z</dcterms:modified>
</cp:coreProperties>
</file>