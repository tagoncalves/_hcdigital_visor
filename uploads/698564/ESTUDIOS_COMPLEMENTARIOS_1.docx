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3E" w:rsidRDefault="005B453E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F8043E" w:rsidRDefault="00F8043E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8043E">
        <w:trPr>
          <w:trHeight w:val="994"/>
        </w:trPr>
        <w:tc>
          <w:tcPr>
            <w:tcW w:w="5173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382710">
              <w:rPr>
                <w:rFonts w:ascii="Calibri" w:hAnsi="Calibri"/>
                <w:b/>
                <w:smallCaps/>
                <w:sz w:val="24"/>
                <w:szCs w:val="24"/>
              </w:rPr>
              <w:t>SCHORING MARTIN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382710">
              <w:rPr>
                <w:rFonts w:ascii="Calibri" w:hAnsi="Calibri"/>
                <w:b/>
                <w:smallCaps/>
                <w:sz w:val="24"/>
                <w:szCs w:val="24"/>
              </w:rPr>
              <w:t>41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 w:rsidP="0038271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382710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382710">
              <w:rPr>
                <w:rFonts w:ascii="Calibri" w:hAnsi="Calibri"/>
                <w:b/>
                <w:smallCaps/>
                <w:sz w:val="24"/>
                <w:szCs w:val="24"/>
              </w:rPr>
              <w:t>7-9-18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F8043E" w:rsidRDefault="005B45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382710">
              <w:rPr>
                <w:rFonts w:ascii="Calibri" w:hAnsi="Calibri"/>
                <w:b/>
                <w:smallCaps/>
                <w:sz w:val="24"/>
                <w:szCs w:val="24"/>
              </w:rPr>
              <w:t>PLAZA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2" w:name="Listadesplegable1"/>
            <w:r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2"/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2"/>
            <w:r w:rsidR="00382710">
              <w:rPr>
                <w:rFonts w:ascii="Calibri" w:hAnsi="Calibri"/>
                <w:smallCaps/>
                <w:sz w:val="24"/>
                <w:szCs w:val="24"/>
              </w:rPr>
            </w:r>
            <w:r w:rsidR="001402D6">
              <w:rPr>
                <w:rFonts w:ascii="Calibri" w:hAnsi="Calibri"/>
                <w:smallCaps/>
                <w:sz w:val="24"/>
                <w:szCs w:val="24"/>
              </w:rPr>
              <w:fldChar w:fldCharType="separate"/>
            </w:r>
            <w:r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</w:p>
          <w:p w:rsidR="00F8043E" w:rsidRDefault="00F804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F8043E" w:rsidRDefault="00F8043E">
      <w:pPr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F8043E" w:rsidRDefault="00F8043E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F8043E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F8043E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F8043E" w:rsidRDefault="005B453E" w:rsidP="0038271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382710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1.04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F8043E" w:rsidRDefault="005B453E" w:rsidP="0038271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382710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0.88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F8043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382710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382710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0.49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382710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382710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0.65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382710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382710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0.27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382710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382710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0.31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F8043E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DERECHO: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Theme="minorHAnsi" w:hAnsiTheme="minorHAnsi"/>
          <w:sz w:val="24"/>
          <w:szCs w:val="24"/>
          <w:lang w:val="es-ES_tradnl"/>
        </w:rPr>
      </w:pPr>
    </w:p>
    <w:p w:rsidR="00802DC6" w:rsidRPr="006237F6" w:rsidRDefault="00802DC6" w:rsidP="006237F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BA0D06" w:rsidRDefault="00BA0D06" w:rsidP="00BA0D06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>Bifurcación carotídea con obstrucciones leves (&lt; 50%) por placas heterogéneas, regulares, fibrolipídicas.</w:t>
      </w:r>
    </w:p>
    <w:p w:rsidR="00BA0D06" w:rsidRDefault="00BA0D06" w:rsidP="00BA0D0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BA0D06" w:rsidRDefault="00BA0D06" w:rsidP="00BA0D0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>Carótida Primitiva, Carótida interna y 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lastRenderedPageBreak/>
        <w:t>Bifurcación carotídea con obstrucciones leves (&lt; 50%) por placas heterogéneas, regulares, fibrolipídicas.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>Carótida Primitiva, Carótida interna y 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802DC6" w:rsidRDefault="00802DC6" w:rsidP="00802DC6">
      <w:pPr>
        <w:pStyle w:val="Normal1"/>
        <w:numPr>
          <w:ilvl w:val="0"/>
          <w:numId w:val="9"/>
        </w:numPr>
        <w:spacing w:line="276" w:lineRule="auto"/>
        <w:rPr>
          <w:rFonts w:asciiTheme="minorHAnsi" w:eastAsia="Calibri" w:hAnsiTheme="minorHAnsi"/>
          <w:color w:val="auto"/>
          <w:sz w:val="22"/>
          <w:szCs w:val="22"/>
        </w:rPr>
      </w:pPr>
      <w:r>
        <w:rPr>
          <w:rFonts w:asciiTheme="minorHAnsi" w:eastAsia="Calibri" w:hAnsiTheme="minorHAnsi"/>
          <w:color w:val="auto"/>
          <w:sz w:val="22"/>
          <w:szCs w:val="22"/>
        </w:rPr>
        <w:t xml:space="preserve">Obstrucciones leves (&lt;50%) por placas de ateroma </w:t>
      </w:r>
      <w:r w:rsidR="00382710">
        <w:rPr>
          <w:rFonts w:asciiTheme="minorHAnsi" w:eastAsia="Calibri" w:hAnsiTheme="minorHAnsi"/>
          <w:color w:val="auto"/>
          <w:sz w:val="22"/>
          <w:szCs w:val="22"/>
        </w:rPr>
        <w:t>bilaterales.</w:t>
      </w:r>
      <w:bookmarkStart w:id="9" w:name="_GoBack"/>
      <w:bookmarkEnd w:id="9"/>
    </w:p>
    <w:p w:rsidR="00802DC6" w:rsidRDefault="00802DC6" w:rsidP="00802DC6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/>
      <w:bookmarkEnd w:id="10"/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pStyle w:val="Textoindependiente"/>
        <w:spacing w:after="0"/>
      </w:pPr>
    </w:p>
    <w:p w:rsidR="00802DC6" w:rsidRDefault="00802DC6" w:rsidP="00802DC6">
      <w:pPr>
        <w:jc w:val="center"/>
        <w:rPr>
          <w:lang w:val="es-ES_tradnl"/>
        </w:rPr>
      </w:pP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802DC6" w:rsidRDefault="00802DC6" w:rsidP="00802DC6">
      <w:pPr>
        <w:pStyle w:val="Textoindependiente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Médico Cardiólogo</w:t>
      </w: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802DC6" w:rsidRDefault="00802DC6" w:rsidP="00802DC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F8043E" w:rsidRDefault="00F8043E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F8043E" w:rsidRDefault="00F8043E">
      <w:pPr>
        <w:rPr>
          <w:rFonts w:ascii="Calibri" w:hAnsi="Calibri"/>
          <w:sz w:val="24"/>
          <w:szCs w:val="24"/>
        </w:rPr>
      </w:pPr>
    </w:p>
    <w:sectPr w:rsidR="00F8043E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02D6" w:rsidRDefault="001402D6">
      <w:r>
        <w:separator/>
      </w:r>
    </w:p>
  </w:endnote>
  <w:endnote w:type="continuationSeparator" w:id="0">
    <w:p w:rsidR="001402D6" w:rsidRDefault="00140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F8043E" w:rsidRDefault="00F8043E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F8043E" w:rsidRDefault="005B453E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382710">
      <w:rPr>
        <w:noProof/>
      </w:rPr>
      <w:t>2</w:t>
    </w:r>
    <w:r>
      <w:rPr>
        <w:noProof/>
      </w:rPr>
      <w:fldChar w:fldCharType="end"/>
    </w:r>
    <w:r>
      <w:t xml:space="preserve"> / </w:t>
    </w:r>
    <w:r w:rsidR="001402D6">
      <w:fldChar w:fldCharType="begin"/>
    </w:r>
    <w:r w:rsidR="001402D6">
      <w:instrText xml:space="preserve"> NUMPAGES  </w:instrText>
    </w:r>
    <w:r w:rsidR="001402D6">
      <w:fldChar w:fldCharType="separate"/>
    </w:r>
    <w:r w:rsidR="00382710">
      <w:rPr>
        <w:noProof/>
      </w:rPr>
      <w:t>2</w:t>
    </w:r>
    <w:r w:rsidR="001402D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02D6" w:rsidRDefault="001402D6">
      <w:r>
        <w:separator/>
      </w:r>
    </w:p>
  </w:footnote>
  <w:footnote w:type="continuationSeparator" w:id="0">
    <w:p w:rsidR="001402D6" w:rsidRDefault="001402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8043E" w:rsidRDefault="00F804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3E"/>
    <w:rsid w:val="00062068"/>
    <w:rsid w:val="001402D6"/>
    <w:rsid w:val="00382710"/>
    <w:rsid w:val="00534165"/>
    <w:rsid w:val="005B453E"/>
    <w:rsid w:val="006237F6"/>
    <w:rsid w:val="00802DC6"/>
    <w:rsid w:val="00885775"/>
    <w:rsid w:val="00893479"/>
    <w:rsid w:val="00AF5782"/>
    <w:rsid w:val="00BA0D06"/>
    <w:rsid w:val="00F335BE"/>
    <w:rsid w:val="00F804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48C5B2B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48C5B2B8</Template>
  <TotalTime>1</TotalTime>
  <Pages>2</Pages>
  <Words>256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user</dc:creator>
  <cp:lastModifiedBy>Usuario</cp:lastModifiedBy>
  <cp:revision>3</cp:revision>
  <cp:lastPrinted>2018-09-07T14:22:00Z</cp:lastPrinted>
  <dcterms:created xsi:type="dcterms:W3CDTF">2018-09-07T14:21:00Z</dcterms:created>
  <dcterms:modified xsi:type="dcterms:W3CDTF">2018-09-07T14:22:00Z</dcterms:modified>
</cp:coreProperties>
</file>