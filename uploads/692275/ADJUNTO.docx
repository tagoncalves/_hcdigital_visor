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2FC" w:rsidRDefault="00F906C1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4852FC" w:rsidRDefault="004852FC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4852FC">
        <w:trPr>
          <w:trHeight w:val="994"/>
        </w:trPr>
        <w:tc>
          <w:tcPr>
            <w:tcW w:w="5173" w:type="dxa"/>
          </w:tcPr>
          <w:p w:rsidR="004852FC" w:rsidRDefault="00F906C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31E14">
              <w:rPr>
                <w:rFonts w:ascii="Calibri" w:hAnsi="Calibri"/>
                <w:b/>
                <w:smallCaps/>
                <w:sz w:val="24"/>
                <w:szCs w:val="24"/>
              </w:rPr>
              <w:t>MASTROBUONO MARCELO</w:t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4852FC" w:rsidRDefault="00F906C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31E14">
              <w:rPr>
                <w:rFonts w:ascii="Calibri" w:hAnsi="Calibri"/>
                <w:b/>
                <w:smallCaps/>
                <w:sz w:val="24"/>
                <w:szCs w:val="24"/>
              </w:rPr>
              <w:t>30</w:t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4852FC" w:rsidRDefault="00F906C1" w:rsidP="00231E1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31E14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4852FC" w:rsidRDefault="00F906C1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31E14">
              <w:rPr>
                <w:rFonts w:ascii="Calibri" w:hAnsi="Calibri"/>
                <w:b/>
                <w:smallCaps/>
                <w:sz w:val="24"/>
                <w:szCs w:val="24"/>
              </w:rPr>
              <w:t>17-07-2018</w:t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4852FC" w:rsidRDefault="00F906C1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31E14">
              <w:rPr>
                <w:rFonts w:ascii="Calibri" w:hAnsi="Calibri"/>
                <w:b/>
                <w:smallCaps/>
                <w:sz w:val="24"/>
                <w:szCs w:val="24"/>
              </w:rPr>
              <w:t>PRESTA</w:t>
            </w:r>
            <w:r w:rsidR="00E92EE6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4852FC" w:rsidRDefault="00F906C1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 w:rsidR="00E92EE6"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3D6140">
              <w:rPr>
                <w:rFonts w:ascii="Calibri" w:hAnsi="Calibri"/>
                <w:smallCaps/>
                <w:sz w:val="24"/>
                <w:szCs w:val="24"/>
              </w:rPr>
            </w:r>
            <w:r w:rsidR="003D6140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 w:rsidR="00E92EE6"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4852FC" w:rsidRDefault="004852FC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4852FC" w:rsidRDefault="004852FC">
      <w:pPr>
        <w:rPr>
          <w:rFonts w:ascii="Calibri" w:hAnsi="Calibri"/>
          <w:sz w:val="24"/>
          <w:szCs w:val="24"/>
          <w:lang w:val="es-ES_tradnl"/>
        </w:rPr>
      </w:pPr>
    </w:p>
    <w:p w:rsidR="004852FC" w:rsidRDefault="00F906C1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4852FC" w:rsidRDefault="004852FC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4852F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4852FC" w:rsidRDefault="00F906C1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4852FC" w:rsidRDefault="00F906C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4852FC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4852FC" w:rsidRDefault="00F906C1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4852FC" w:rsidRDefault="00F906C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4852FC" w:rsidRDefault="00F906C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4852FC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4852FC" w:rsidRDefault="00F906C1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4852FC" w:rsidRDefault="00E92EE6" w:rsidP="003D61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="00F906C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D614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1.64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4852FC" w:rsidRDefault="00E92EE6" w:rsidP="003D61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="00F906C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D614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1.64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4852FC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852FC" w:rsidRDefault="00F906C1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4852FC" w:rsidRDefault="00E92EE6" w:rsidP="003D614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="00F906C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D614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1.28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4852FC" w:rsidRDefault="00E92EE6" w:rsidP="003D614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="00F906C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D614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4852FC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852FC" w:rsidRDefault="00F906C1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852FC" w:rsidRDefault="00E92EE6" w:rsidP="003D614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="00F906C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D614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852FC" w:rsidRDefault="00E92EE6" w:rsidP="003D614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="00F906C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D614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0.63</w:t>
            </w:r>
            <w:bookmarkStart w:id="9" w:name="_GoBack"/>
            <w:bookmarkEnd w:id="9"/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4852FC" w:rsidRDefault="004852FC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4852FC" w:rsidRDefault="004852FC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4852FC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4852FC" w:rsidRDefault="004852FC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4852FC" w:rsidRDefault="004852FC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4852FC" w:rsidRDefault="00F906C1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4852FC" w:rsidRDefault="00F906C1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4852FC" w:rsidRDefault="004852FC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4852FC" w:rsidRPr="00F906C1" w:rsidRDefault="00F906C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906C1" w:rsidRPr="00F906C1" w:rsidRDefault="00F906C1" w:rsidP="00F906C1">
      <w:pPr>
        <w:autoSpaceDE w:val="0"/>
        <w:autoSpaceDN w:val="0"/>
        <w:adjustRightInd w:val="0"/>
        <w:ind w:left="360"/>
        <w:jc w:val="both"/>
        <w:rPr>
          <w:rFonts w:ascii="Calibri" w:hAnsi="Calibri"/>
          <w:sz w:val="24"/>
          <w:szCs w:val="24"/>
          <w:lang w:val="es-ES_tradnl"/>
        </w:rPr>
      </w:pPr>
    </w:p>
    <w:p w:rsidR="00F906C1" w:rsidRPr="00F906C1" w:rsidRDefault="00F906C1" w:rsidP="00F906C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</w:t>
      </w:r>
      <w:r w:rsidR="003D6140">
        <w:rPr>
          <w:rFonts w:ascii="Calibri" w:hAnsi="Calibri"/>
          <w:sz w:val="24"/>
          <w:szCs w:val="24"/>
        </w:rPr>
        <w:t>7</w:t>
      </w:r>
      <w:r w:rsidR="000B5A9F">
        <w:rPr>
          <w:rFonts w:ascii="Calibri" w:hAnsi="Calibri"/>
          <w:sz w:val="24"/>
          <w:szCs w:val="24"/>
          <w:lang w:eastAsia="es-AR"/>
        </w:rPr>
        <w:t xml:space="preserve"> m</w:t>
      </w:r>
      <w:r>
        <w:rPr>
          <w:rFonts w:ascii="Calibri" w:hAnsi="Calibri"/>
          <w:sz w:val="24"/>
          <w:szCs w:val="24"/>
          <w:lang w:eastAsia="es-AR"/>
        </w:rPr>
        <w:t>m</w:t>
      </w:r>
    </w:p>
    <w:p w:rsidR="00F906C1" w:rsidRPr="00F906C1" w:rsidRDefault="00F906C1" w:rsidP="00F906C1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906C1" w:rsidRPr="000C72DF" w:rsidRDefault="003D6140" w:rsidP="00F906C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>Bifurcación</w:t>
      </w:r>
      <w:r w:rsidR="00F906C1">
        <w:rPr>
          <w:rFonts w:ascii="Calibri" w:hAnsi="Calibri"/>
          <w:sz w:val="24"/>
          <w:szCs w:val="24"/>
          <w:lang w:val="es-ES_tradnl" w:eastAsia="es-AR"/>
        </w:rPr>
        <w:t xml:space="preserve"> </w:t>
      </w:r>
      <w:r w:rsidR="00F906C1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4852FC" w:rsidRPr="00F906C1" w:rsidRDefault="004852FC" w:rsidP="00F906C1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4852FC" w:rsidRDefault="00F906C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4852FC" w:rsidRDefault="004852FC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4852FC" w:rsidRDefault="00F906C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4852FC" w:rsidRDefault="004852FC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4852FC" w:rsidRDefault="00F906C1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4852FC" w:rsidRDefault="004852FC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4852FC" w:rsidRDefault="00F906C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4852FC" w:rsidRDefault="004852FC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4852FC" w:rsidRDefault="004852FC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4852FC" w:rsidRDefault="004852FC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4852FC" w:rsidRDefault="004852FC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4852FC" w:rsidRDefault="00F906C1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4852FC" w:rsidRDefault="00F906C1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4852FC" w:rsidRDefault="004852FC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4852FC" w:rsidRPr="00F906C1" w:rsidRDefault="00F906C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906C1" w:rsidRDefault="00F906C1" w:rsidP="00F906C1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4852FC" w:rsidRPr="00F906C1" w:rsidRDefault="00F906C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3D6140">
        <w:rPr>
          <w:rFonts w:ascii="Calibri" w:hAnsi="Calibri"/>
          <w:sz w:val="24"/>
          <w:szCs w:val="24"/>
        </w:rPr>
        <w:t>0.9</w:t>
      </w:r>
      <w:r w:rsidR="000B5A9F">
        <w:rPr>
          <w:rFonts w:ascii="Calibri" w:hAnsi="Calibri"/>
          <w:sz w:val="24"/>
          <w:szCs w:val="24"/>
          <w:lang w:eastAsia="es-AR"/>
        </w:rPr>
        <w:t xml:space="preserve"> m</w:t>
      </w:r>
      <w:r>
        <w:rPr>
          <w:rFonts w:ascii="Calibri" w:hAnsi="Calibri"/>
          <w:sz w:val="24"/>
          <w:szCs w:val="24"/>
          <w:lang w:eastAsia="es-AR"/>
        </w:rPr>
        <w:t>m</w:t>
      </w:r>
    </w:p>
    <w:p w:rsidR="00F906C1" w:rsidRPr="00F906C1" w:rsidRDefault="00F906C1" w:rsidP="00F906C1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906C1" w:rsidRPr="000C72DF" w:rsidRDefault="003D6140" w:rsidP="00F906C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>Bifurcación</w:t>
      </w:r>
      <w:r w:rsidR="00F906C1">
        <w:rPr>
          <w:rFonts w:ascii="Calibri" w:hAnsi="Calibri"/>
          <w:sz w:val="24"/>
          <w:szCs w:val="24"/>
          <w:lang w:val="es-ES_tradnl" w:eastAsia="es-AR"/>
        </w:rPr>
        <w:t xml:space="preserve"> </w:t>
      </w:r>
      <w:r w:rsidR="00F906C1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4852FC" w:rsidRPr="00F906C1" w:rsidRDefault="004852FC" w:rsidP="00F906C1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4852FC" w:rsidRDefault="00F906C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4852FC" w:rsidRDefault="004852FC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4852FC" w:rsidRDefault="00F906C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4852FC" w:rsidRDefault="004852FC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4852FC" w:rsidRDefault="00F906C1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4852FC" w:rsidRDefault="004852FC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4852FC" w:rsidRDefault="00F906C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4852FC" w:rsidRDefault="004852FC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4852FC" w:rsidRDefault="004852FC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4852FC" w:rsidRDefault="004852FC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4852FC" w:rsidRDefault="004852FC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4852FC" w:rsidRDefault="00F906C1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4852FC" w:rsidRDefault="004852FC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4852FC" w:rsidRDefault="00F906C1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4852FC" w:rsidRDefault="00F906C1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>.</w:t>
      </w:r>
    </w:p>
    <w:p w:rsidR="004852FC" w:rsidRDefault="00F906C1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4852FC" w:rsidRDefault="004852FC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4852FC" w:rsidRDefault="004852FC" w:rsidP="00F906C1">
      <w:pPr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4852FC" w:rsidRDefault="004852FC">
      <w:pPr>
        <w:rPr>
          <w:rFonts w:asciiTheme="minorHAnsi" w:hAnsiTheme="minorHAnsi"/>
          <w:sz w:val="32"/>
          <w:szCs w:val="24"/>
        </w:rPr>
      </w:pPr>
    </w:p>
    <w:p w:rsidR="004852FC" w:rsidRDefault="00F906C1">
      <w:pPr>
        <w:ind w:left="6237"/>
        <w:jc w:val="center"/>
        <w:rPr>
          <w:rFonts w:asciiTheme="minorHAnsi" w:hAnsiTheme="minorHAnsi"/>
          <w:b/>
          <w:sz w:val="24"/>
          <w:lang w:val="en-US"/>
        </w:rPr>
      </w:pPr>
      <w:r>
        <w:rPr>
          <w:rFonts w:asciiTheme="minorHAnsi" w:hAnsiTheme="minorHAnsi"/>
          <w:b/>
          <w:sz w:val="24"/>
          <w:lang w:val="en-US"/>
        </w:rPr>
        <w:t xml:space="preserve">Dr. Matias Lopez </w:t>
      </w:r>
      <w:proofErr w:type="spellStart"/>
      <w:r>
        <w:rPr>
          <w:rFonts w:asciiTheme="minorHAnsi" w:hAnsiTheme="minorHAnsi"/>
          <w:b/>
          <w:sz w:val="24"/>
          <w:lang w:val="en-US"/>
        </w:rPr>
        <w:t>Rosetti</w:t>
      </w:r>
      <w:proofErr w:type="spellEnd"/>
    </w:p>
    <w:p w:rsidR="004852FC" w:rsidRDefault="00F906C1" w:rsidP="00F906C1">
      <w:pPr>
        <w:ind w:left="6237"/>
        <w:jc w:val="center"/>
        <w:rPr>
          <w:rFonts w:asciiTheme="minorHAnsi" w:hAnsiTheme="minorHAnsi"/>
          <w:b/>
          <w:sz w:val="24"/>
          <w:lang w:val="en-US"/>
        </w:rPr>
      </w:pPr>
      <w:r>
        <w:rPr>
          <w:rFonts w:asciiTheme="minorHAnsi" w:hAnsiTheme="minorHAnsi"/>
          <w:b/>
          <w:sz w:val="24"/>
          <w:lang w:val="en-US"/>
        </w:rPr>
        <w:t xml:space="preserve"> MP 58.846</w:t>
      </w:r>
    </w:p>
    <w:p w:rsidR="004852FC" w:rsidRDefault="004852FC">
      <w:pPr>
        <w:jc w:val="right"/>
        <w:rPr>
          <w:rFonts w:ascii="Calibri" w:hAnsi="Calibri"/>
          <w:sz w:val="24"/>
          <w:szCs w:val="24"/>
          <w:lang w:val="en-US"/>
        </w:rPr>
      </w:pPr>
    </w:p>
    <w:sectPr w:rsidR="004852FC" w:rsidSect="004852FC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2FC" w:rsidRDefault="00F906C1">
      <w:r>
        <w:separator/>
      </w:r>
    </w:p>
  </w:endnote>
  <w:endnote w:type="continuationSeparator" w:id="0">
    <w:p w:rsidR="004852FC" w:rsidRDefault="00F90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2FC" w:rsidRDefault="00F906C1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4852FC" w:rsidRDefault="004852FC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4852FC" w:rsidRDefault="00E92EE6">
    <w:pPr>
      <w:jc w:val="right"/>
    </w:pPr>
    <w:r>
      <w:fldChar w:fldCharType="begin"/>
    </w:r>
    <w:r w:rsidR="00F906C1">
      <w:instrText xml:space="preserve"> PAGE </w:instrText>
    </w:r>
    <w:r>
      <w:fldChar w:fldCharType="separate"/>
    </w:r>
    <w:r w:rsidR="003D6140">
      <w:rPr>
        <w:noProof/>
      </w:rPr>
      <w:t>2</w:t>
    </w:r>
    <w:r>
      <w:rPr>
        <w:noProof/>
      </w:rPr>
      <w:fldChar w:fldCharType="end"/>
    </w:r>
    <w:r w:rsidR="00F906C1">
      <w:t xml:space="preserve"> / </w:t>
    </w:r>
    <w:r w:rsidR="003D6140">
      <w:fldChar w:fldCharType="begin"/>
    </w:r>
    <w:r w:rsidR="003D6140">
      <w:instrText xml:space="preserve"> NUMPAGES  </w:instrText>
    </w:r>
    <w:r w:rsidR="003D6140">
      <w:fldChar w:fldCharType="separate"/>
    </w:r>
    <w:r w:rsidR="003D6140">
      <w:rPr>
        <w:noProof/>
      </w:rPr>
      <w:t>2</w:t>
    </w:r>
    <w:r w:rsidR="003D61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2FC" w:rsidRDefault="00F906C1">
      <w:r>
        <w:separator/>
      </w:r>
    </w:p>
  </w:footnote>
  <w:footnote w:type="continuationSeparator" w:id="0">
    <w:p w:rsidR="004852FC" w:rsidRDefault="00F90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2FC" w:rsidRDefault="00F906C1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4852FC" w:rsidRDefault="004852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FC"/>
    <w:rsid w:val="000B5A9F"/>
    <w:rsid w:val="00231E14"/>
    <w:rsid w:val="003D6140"/>
    <w:rsid w:val="004852FC"/>
    <w:rsid w:val="00E92EE6"/>
    <w:rsid w:val="00F90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48C5B2B8.dotx</Template>
  <TotalTime>3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Sabrina</cp:lastModifiedBy>
  <cp:revision>3</cp:revision>
  <cp:lastPrinted>2017-09-14T16:04:00Z</cp:lastPrinted>
  <dcterms:created xsi:type="dcterms:W3CDTF">2018-07-17T13:35:00Z</dcterms:created>
  <dcterms:modified xsi:type="dcterms:W3CDTF">2018-07-17T13:37:00Z</dcterms:modified>
</cp:coreProperties>
</file>