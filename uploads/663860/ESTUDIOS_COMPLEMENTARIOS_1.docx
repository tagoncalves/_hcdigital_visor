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B3E31">
              <w:rPr>
                <w:rFonts w:ascii="Calibri" w:hAnsi="Calibri"/>
                <w:b/>
                <w:smallCaps/>
                <w:sz w:val="24"/>
                <w:szCs w:val="24"/>
              </w:rPr>
              <w:t>CANELLAS, MONICA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B3E31">
              <w:rPr>
                <w:rFonts w:ascii="Calibri" w:hAnsi="Calibri"/>
                <w:b/>
                <w:smallCaps/>
                <w:sz w:val="24"/>
                <w:szCs w:val="24"/>
              </w:rPr>
              <w:t>59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AB3E31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B3E31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57F9E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04/01/2018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57F9E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04/01/2018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B3E31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5E323C">
              <w:rPr>
                <w:sz w:val="24"/>
              </w:rPr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AB3E31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B3E3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0.71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AB3E31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B3E3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0.67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AB3E3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B3E3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0.55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AB3E3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B3E3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0.77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AB3E3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B3E3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0.34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AB3E3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B3E3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0.34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Pr="00E65C7F">
        <w:rPr>
          <w:rFonts w:ascii="Calibri" w:hAnsi="Calibri"/>
          <w:sz w:val="24"/>
          <w:szCs w:val="24"/>
        </w:rPr>
        <w:t>0.</w:t>
      </w:r>
      <w:r w:rsidR="00AB3E31">
        <w:rPr>
          <w:rFonts w:ascii="Calibri" w:hAnsi="Calibri"/>
          <w:sz w:val="24"/>
          <w:szCs w:val="24"/>
        </w:rPr>
        <w:t>7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0.</w:t>
      </w:r>
      <w:r w:rsidR="00AB3E31">
        <w:rPr>
          <w:rFonts w:ascii="Calibri" w:hAnsi="Calibri"/>
          <w:sz w:val="24"/>
          <w:szCs w:val="24"/>
        </w:rPr>
        <w:t>9</w:t>
      </w:r>
      <w:r w:rsidR="00657F9E">
        <w:rPr>
          <w:rFonts w:ascii="Calibri" w:hAnsi="Calibri"/>
          <w:sz w:val="24"/>
          <w:szCs w:val="24"/>
        </w:rPr>
        <w:t xml:space="preserve"> </w:t>
      </w:r>
      <w:r w:rsidRPr="00E65C7F">
        <w:rPr>
          <w:rFonts w:ascii="Calibri" w:hAnsi="Calibri"/>
          <w:sz w:val="24"/>
          <w:szCs w:val="24"/>
          <w:lang w:eastAsia="es-AR"/>
        </w:rPr>
        <w:t>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normal en ambas carótidas primitivas.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 w:rsidRPr="00E65C7F"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 w:rsidRPr="00E65C7F"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657F9E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657F9E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657F9E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657F9E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AF7" w:rsidRDefault="00943AF7">
      <w:r>
        <w:separator/>
      </w:r>
    </w:p>
  </w:endnote>
  <w:endnote w:type="continuationSeparator" w:id="0">
    <w:p w:rsidR="00943AF7" w:rsidRDefault="00943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657F9E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657F9E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AF7" w:rsidRDefault="00943AF7">
      <w:r>
        <w:separator/>
      </w:r>
    </w:p>
  </w:footnote>
  <w:footnote w:type="continuationSeparator" w:id="0">
    <w:p w:rsidR="00943AF7" w:rsidRDefault="00943A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491"/>
    <w:rsid w:val="000248B3"/>
    <w:rsid w:val="001D3313"/>
    <w:rsid w:val="004C0351"/>
    <w:rsid w:val="005521FA"/>
    <w:rsid w:val="005D5B3E"/>
    <w:rsid w:val="005E323C"/>
    <w:rsid w:val="00657F9E"/>
    <w:rsid w:val="00771EA2"/>
    <w:rsid w:val="00840070"/>
    <w:rsid w:val="00887B02"/>
    <w:rsid w:val="00900242"/>
    <w:rsid w:val="00943AF7"/>
    <w:rsid w:val="00AB3E31"/>
    <w:rsid w:val="00AD6530"/>
    <w:rsid w:val="00B6727A"/>
    <w:rsid w:val="00BF19A9"/>
    <w:rsid w:val="00D32CD2"/>
    <w:rsid w:val="00D53DD6"/>
    <w:rsid w:val="00DA7491"/>
    <w:rsid w:val="00E65C7F"/>
    <w:rsid w:val="00E8604B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5</TotalTime>
  <Pages>2</Pages>
  <Words>385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2018-01-04T14:09:00Z</cp:lastPrinted>
  <dcterms:created xsi:type="dcterms:W3CDTF">2018-01-04T13:53:00Z</dcterms:created>
  <dcterms:modified xsi:type="dcterms:W3CDTF">2018-01-04T14:10:00Z</dcterms:modified>
</cp:coreProperties>
</file>