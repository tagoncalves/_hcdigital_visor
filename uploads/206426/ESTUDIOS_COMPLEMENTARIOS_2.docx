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74291">
              <w:rPr>
                <w:rFonts w:ascii="Calibri" w:hAnsi="Calibri"/>
                <w:b/>
                <w:smallCaps/>
                <w:sz w:val="24"/>
                <w:szCs w:val="24"/>
              </w:rPr>
              <w:t>MONICO,MERCEDES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74291">
              <w:rPr>
                <w:rFonts w:ascii="Calibri" w:hAnsi="Calibri"/>
                <w:b/>
                <w:smallCaps/>
                <w:sz w:val="24"/>
                <w:szCs w:val="24"/>
              </w:rPr>
              <w:t>56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F74291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74291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74291">
              <w:rPr>
                <w:rFonts w:ascii="Calibri" w:hAnsi="Calibri"/>
                <w:b/>
                <w:smallCaps/>
                <w:sz w:val="24"/>
                <w:szCs w:val="24"/>
              </w:rPr>
              <w:t>08-05-18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74291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4F510A">
              <w:rPr>
                <w:rFonts w:ascii="Calibri" w:hAnsi="Calibri"/>
                <w:smallCaps/>
                <w:sz w:val="24"/>
                <w:szCs w:val="24"/>
              </w:rPr>
            </w:r>
            <w:r w:rsidR="004F510A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F7429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7429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0,77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F7429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7429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0,53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F7429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7429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0,74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F7429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7429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0,60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F7429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7429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0,49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F7429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7429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0,60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97E1D" w:rsidRDefault="00897E1D" w:rsidP="00897E1D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97E1D" w:rsidRDefault="00897E1D" w:rsidP="00897E1D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97E1D" w:rsidRDefault="00897E1D" w:rsidP="00897E1D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97E1D" w:rsidRDefault="00897E1D" w:rsidP="00897E1D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97E1D" w:rsidRDefault="00897E1D" w:rsidP="00897E1D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97E1D" w:rsidRPr="006237F6" w:rsidRDefault="00897E1D" w:rsidP="00897E1D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97E1D" w:rsidRDefault="00897E1D" w:rsidP="00897E1D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97E1D" w:rsidRDefault="00897E1D" w:rsidP="00897E1D">
      <w:pPr>
        <w:pStyle w:val="Prrafodelista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con obstrucciones leves (&lt; 50%) por placas heterogéneas, regulares, </w:t>
      </w:r>
      <w:proofErr w:type="spellStart"/>
      <w:r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>
        <w:rPr>
          <w:rFonts w:ascii="Calibri" w:hAnsi="Calibri"/>
          <w:sz w:val="24"/>
          <w:szCs w:val="24"/>
          <w:lang w:eastAsia="es-AR"/>
        </w:rPr>
        <w:t>.</w:t>
      </w:r>
    </w:p>
    <w:p w:rsidR="00897E1D" w:rsidRDefault="00897E1D" w:rsidP="00897E1D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97E1D" w:rsidRDefault="00897E1D" w:rsidP="00897E1D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97E1D" w:rsidRDefault="00897E1D" w:rsidP="00897E1D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97E1D" w:rsidRDefault="00897E1D" w:rsidP="00897E1D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97E1D" w:rsidRDefault="00897E1D" w:rsidP="00897E1D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97E1D" w:rsidRDefault="00897E1D" w:rsidP="00897E1D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97E1D" w:rsidRDefault="00897E1D" w:rsidP="00897E1D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97E1D" w:rsidRDefault="00897E1D" w:rsidP="00897E1D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97E1D" w:rsidRDefault="00897E1D" w:rsidP="00897E1D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97E1D" w:rsidRDefault="00897E1D" w:rsidP="00897E1D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97E1D" w:rsidRDefault="00897E1D" w:rsidP="00897E1D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97E1D" w:rsidRDefault="00897E1D" w:rsidP="00897E1D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97E1D" w:rsidRDefault="00897E1D" w:rsidP="00897E1D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97E1D" w:rsidRDefault="00897E1D" w:rsidP="00897E1D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97E1D" w:rsidRDefault="00897E1D" w:rsidP="00897E1D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97E1D" w:rsidRDefault="00897E1D" w:rsidP="00897E1D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bookmarkStart w:id="9" w:name="_GoBack"/>
      <w:bookmarkEnd w:id="9"/>
    </w:p>
    <w:p w:rsidR="00897E1D" w:rsidRDefault="00897E1D" w:rsidP="00897E1D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Primitiva, 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Carótida interna y Carótida Externa de calibre normal, de paredes lisas, con flujo anterógrado laminar y velocidad dentro de límites normales</w:t>
      </w:r>
    </w:p>
    <w:p w:rsidR="00897E1D" w:rsidRDefault="00897E1D" w:rsidP="00897E1D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97E1D" w:rsidRDefault="00897E1D" w:rsidP="00897E1D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97E1D" w:rsidRDefault="00897E1D" w:rsidP="00897E1D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97E1D" w:rsidRDefault="00897E1D" w:rsidP="00897E1D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97E1D" w:rsidRDefault="00897E1D" w:rsidP="00897E1D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97E1D" w:rsidRDefault="00897E1D" w:rsidP="00897E1D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97E1D" w:rsidRDefault="00897E1D" w:rsidP="00897E1D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97E1D" w:rsidRDefault="00897E1D" w:rsidP="00897E1D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97E1D" w:rsidRDefault="00897E1D" w:rsidP="00897E1D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97E1D" w:rsidRDefault="00897E1D" w:rsidP="00897E1D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97E1D" w:rsidRDefault="00897E1D" w:rsidP="00897E1D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97E1D" w:rsidRDefault="00897E1D" w:rsidP="00897E1D">
      <w:pPr>
        <w:pStyle w:val="Normal1"/>
        <w:numPr>
          <w:ilvl w:val="0"/>
          <w:numId w:val="7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 xml:space="preserve">Obstrucciones leves (&lt;50%) por placas de ateroma del lado </w:t>
      </w:r>
      <w:r>
        <w:rPr>
          <w:rFonts w:asciiTheme="minorHAnsi" w:eastAsia="Calibri" w:hAnsiTheme="minorHAnsi"/>
          <w:color w:val="auto"/>
          <w:sz w:val="22"/>
          <w:szCs w:val="22"/>
        </w:rPr>
        <w:t>derecho</w:t>
      </w:r>
    </w:p>
    <w:p w:rsidR="00897E1D" w:rsidRDefault="00897E1D" w:rsidP="00897E1D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97E1D" w:rsidRDefault="00897E1D" w:rsidP="00897E1D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97E1D" w:rsidRDefault="00897E1D" w:rsidP="00897E1D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97E1D" w:rsidRDefault="00897E1D" w:rsidP="00897E1D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97E1D" w:rsidRDefault="00897E1D" w:rsidP="00897E1D">
      <w:pPr>
        <w:rPr>
          <w:rFonts w:ascii="Calibri" w:hAnsi="Calibri"/>
          <w:b/>
          <w:sz w:val="24"/>
          <w:szCs w:val="24"/>
        </w:rPr>
      </w:pPr>
    </w:p>
    <w:p w:rsidR="00897E1D" w:rsidRDefault="00897E1D" w:rsidP="00897E1D">
      <w:pPr>
        <w:pStyle w:val="Textoindependiente"/>
        <w:spacing w:after="0"/>
      </w:pPr>
    </w:p>
    <w:p w:rsidR="00897E1D" w:rsidRDefault="00897E1D" w:rsidP="00897E1D">
      <w:pPr>
        <w:jc w:val="center"/>
        <w:rPr>
          <w:lang w:val="es-ES_tradnl"/>
        </w:rPr>
      </w:pPr>
    </w:p>
    <w:p w:rsidR="00897E1D" w:rsidRDefault="00897E1D" w:rsidP="00897E1D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97E1D" w:rsidRDefault="00897E1D" w:rsidP="00897E1D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97E1D" w:rsidRDefault="00897E1D" w:rsidP="00897E1D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97E1D" w:rsidRDefault="00897E1D" w:rsidP="00897E1D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10A" w:rsidRDefault="004F510A">
      <w:r>
        <w:separator/>
      </w:r>
    </w:p>
  </w:endnote>
  <w:endnote w:type="continuationSeparator" w:id="0">
    <w:p w:rsidR="004F510A" w:rsidRDefault="004F5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897E1D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897E1D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10A" w:rsidRDefault="004F510A">
      <w:r>
        <w:separator/>
      </w:r>
    </w:p>
  </w:footnote>
  <w:footnote w:type="continuationSeparator" w:id="0">
    <w:p w:rsidR="004F510A" w:rsidRDefault="004F51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4F510A"/>
    <w:rsid w:val="005B453E"/>
    <w:rsid w:val="006237F6"/>
    <w:rsid w:val="00802DC6"/>
    <w:rsid w:val="00885775"/>
    <w:rsid w:val="00893479"/>
    <w:rsid w:val="00897E1D"/>
    <w:rsid w:val="00AF5782"/>
    <w:rsid w:val="00BA0D06"/>
    <w:rsid w:val="00E95529"/>
    <w:rsid w:val="00F12D5C"/>
    <w:rsid w:val="00F335BE"/>
    <w:rsid w:val="00F74291"/>
    <w:rsid w:val="00F8043E"/>
    <w:rsid w:val="00FA0A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3</TotalTime>
  <Pages>2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5</cp:revision>
  <cp:lastPrinted>2018-05-08T14:56:00Z</cp:lastPrinted>
  <dcterms:created xsi:type="dcterms:W3CDTF">2018-05-08T14:50:00Z</dcterms:created>
  <dcterms:modified xsi:type="dcterms:W3CDTF">2018-05-08T14:59:00Z</dcterms:modified>
</cp:coreProperties>
</file>