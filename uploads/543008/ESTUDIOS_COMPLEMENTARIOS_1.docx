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1BAE">
              <w:rPr>
                <w:rFonts w:ascii="Calibri" w:hAnsi="Calibri"/>
                <w:b/>
                <w:smallCaps/>
                <w:sz w:val="24"/>
                <w:szCs w:val="24"/>
              </w:rPr>
              <w:t>RODRIGUEZ DANIEL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1BAE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21BA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1BA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1BA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16/11/2017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1BAE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16/11/2017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21BA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21BA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1BA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21BA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1BA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21BA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1BA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21BA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1BA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21BA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1BA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21BA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21BA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D21BAE">
        <w:rPr>
          <w:rFonts w:ascii="Calibri" w:hAnsi="Calibri"/>
          <w:sz w:val="24"/>
          <w:szCs w:val="24"/>
        </w:rPr>
        <w:t xml:space="preserve">7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21BA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21BA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21BA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21BAE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0C2" w:rsidRDefault="009240C2">
      <w:r>
        <w:separator/>
      </w:r>
    </w:p>
  </w:endnote>
  <w:endnote w:type="continuationSeparator" w:id="0">
    <w:p w:rsidR="009240C2" w:rsidRDefault="00924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1BAE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D21BAE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0C2" w:rsidRDefault="009240C2">
      <w:r>
        <w:separator/>
      </w:r>
    </w:p>
  </w:footnote>
  <w:footnote w:type="continuationSeparator" w:id="0">
    <w:p w:rsidR="009240C2" w:rsidRDefault="00924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AE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40C2"/>
    <w:rsid w:val="00AD6530"/>
    <w:rsid w:val="00B6727A"/>
    <w:rsid w:val="00BF19A9"/>
    <w:rsid w:val="00D21BAE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16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2017-11-16T14:49:00Z</cp:lastPrinted>
  <dcterms:created xsi:type="dcterms:W3CDTF">2017-11-16T14:33:00Z</dcterms:created>
  <dcterms:modified xsi:type="dcterms:W3CDTF">2017-11-16T14:50:00Z</dcterms:modified>
</cp:coreProperties>
</file>