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5638CA">
        <w:tc>
          <w:tcPr>
            <w:tcW w:w="5173" w:type="dxa"/>
          </w:tcPr>
          <w:p w:rsidR="005638CA" w:rsidRDefault="00A411F4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Paciente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71327C">
              <w:rPr>
                <w:b/>
                <w:sz w:val="24"/>
              </w:rPr>
              <w:t>Art Juan Guillermo</w:t>
            </w:r>
            <w:r>
              <w:rPr>
                <w:b/>
                <w:sz w:val="24"/>
              </w:rPr>
              <w:fldChar w:fldCharType="end"/>
            </w:r>
          </w:p>
          <w:p w:rsidR="005638CA" w:rsidRDefault="00A411F4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71327C">
              <w:rPr>
                <w:b/>
                <w:noProof/>
                <w:sz w:val="24"/>
              </w:rPr>
              <w:t>66</w:t>
            </w:r>
            <w:r>
              <w:rPr>
                <w:b/>
                <w:sz w:val="24"/>
              </w:rPr>
              <w:fldChar w:fldCharType="end"/>
            </w:r>
          </w:p>
          <w:p w:rsidR="005638CA" w:rsidRDefault="00A411F4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71327C">
              <w:rPr>
                <w:b/>
                <w:noProof/>
                <w:sz w:val="24"/>
              </w:rPr>
              <w:t>M</w:t>
            </w:r>
            <w:r>
              <w:rPr>
                <w:b/>
                <w:sz w:val="24"/>
              </w:rPr>
              <w:fldChar w:fldCharType="end"/>
            </w:r>
            <w:bookmarkEnd w:id="0"/>
          </w:p>
          <w:p w:rsidR="005638CA" w:rsidRDefault="00A411F4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  <w:sz w:val="24"/>
              </w:rPr>
              <w:t> </w:t>
            </w:r>
            <w:r>
              <w:rPr>
                <w:b/>
                <w:noProof/>
                <w:sz w:val="24"/>
              </w:rPr>
              <w:t> </w:t>
            </w:r>
            <w:r>
              <w:rPr>
                <w:b/>
                <w:noProof/>
                <w:sz w:val="24"/>
              </w:rPr>
              <w:t> </w:t>
            </w:r>
            <w:r>
              <w:rPr>
                <w:b/>
                <w:noProof/>
                <w:sz w:val="24"/>
              </w:rPr>
              <w:t> </w:t>
            </w:r>
            <w:r>
              <w:rPr>
                <w:b/>
                <w:noProof/>
                <w:sz w:val="24"/>
              </w:rPr>
              <w:t> </w:t>
            </w:r>
            <w:r>
              <w:rPr>
                <w:b/>
                <w:sz w:val="24"/>
              </w:rPr>
              <w:fldChar w:fldCharType="end"/>
            </w:r>
            <w:bookmarkEnd w:id="1"/>
          </w:p>
          <w:p w:rsidR="005638CA" w:rsidRDefault="00A411F4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71327C">
              <w:rPr>
                <w:b/>
                <w:noProof/>
                <w:sz w:val="24"/>
              </w:rPr>
              <w:t>16/07/2018</w:t>
            </w:r>
            <w:r>
              <w:rPr>
                <w:b/>
                <w:sz w:val="24"/>
              </w:rPr>
              <w:fldChar w:fldCharType="end"/>
            </w:r>
          </w:p>
          <w:p w:rsidR="005638CA" w:rsidRDefault="00A411F4" w:rsidP="0071327C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>Solicita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71327C">
              <w:rPr>
                <w:b/>
                <w:noProof/>
                <w:sz w:val="24"/>
              </w:rPr>
              <w:t>Pinto</w:t>
            </w:r>
            <w:r>
              <w:rPr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5638CA" w:rsidRDefault="005638CA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5638CA" w:rsidRDefault="00A411F4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Diagnostico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bookmarkStart w:id="2" w:name="MotivoDeConsulta"/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proofErr w:type="spellStart"/>
            <w:r w:rsidR="0071327C">
              <w:rPr>
                <w:b/>
                <w:sz w:val="24"/>
              </w:rPr>
              <w:t>Claudicacion</w:t>
            </w:r>
            <w:proofErr w:type="spellEnd"/>
            <w:r>
              <w:rPr>
                <w:b/>
                <w:sz w:val="24"/>
              </w:rPr>
              <w:fldChar w:fldCharType="end"/>
            </w:r>
            <w:bookmarkEnd w:id="2"/>
          </w:p>
          <w:p w:rsidR="005638CA" w:rsidRDefault="005638CA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5638CA" w:rsidRDefault="00A411F4">
      <w:pPr>
        <w:jc w:val="center"/>
        <w:rPr>
          <w:b/>
          <w:i/>
          <w:sz w:val="24"/>
        </w:rPr>
      </w:pPr>
      <w:r>
        <w:rPr>
          <w:b/>
          <w:i/>
          <w:sz w:val="24"/>
        </w:rPr>
        <w:lastRenderedPageBreak/>
        <w:t>ECOTOMOGRAFIA Y DOPPLER COLOR ARTERIAL</w:t>
      </w:r>
    </w:p>
    <w:p w:rsidR="005638CA" w:rsidRDefault="00A411F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MIEMBROS INFERIORES</w:t>
      </w:r>
    </w:p>
    <w:p w:rsidR="005638CA" w:rsidRDefault="005638CA">
      <w:pPr>
        <w:jc w:val="center"/>
        <w:rPr>
          <w:sz w:val="24"/>
        </w:rPr>
      </w:pPr>
    </w:p>
    <w:p w:rsidR="005638CA" w:rsidRDefault="005638CA">
      <w:pPr>
        <w:jc w:val="center"/>
        <w:rPr>
          <w:sz w:val="24"/>
        </w:rPr>
      </w:pPr>
    </w:p>
    <w:p w:rsidR="005638CA" w:rsidRDefault="005638CA">
      <w:pPr>
        <w:rPr>
          <w:sz w:val="24"/>
        </w:rPr>
      </w:pPr>
    </w:p>
    <w:p w:rsidR="005638CA" w:rsidRDefault="005638CA">
      <w:pPr>
        <w:rPr>
          <w:sz w:val="24"/>
          <w:lang w:val="es-ES_tradnl"/>
        </w:rPr>
      </w:pPr>
    </w:p>
    <w:p w:rsidR="005638CA" w:rsidRDefault="00A411F4">
      <w:pPr>
        <w:ind w:firstLine="709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Presiones Sist.:</w:t>
      </w:r>
    </w:p>
    <w:tbl>
      <w:tblPr>
        <w:tblW w:w="0" w:type="auto"/>
        <w:tblInd w:w="2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5638CA">
        <w:tc>
          <w:tcPr>
            <w:tcW w:w="2835" w:type="dxa"/>
            <w:tcBorders>
              <w:top w:val="nil"/>
              <w:left w:val="nil"/>
            </w:tcBorders>
          </w:tcPr>
          <w:p w:rsidR="005638CA" w:rsidRDefault="005638CA">
            <w:pPr>
              <w:rPr>
                <w:b/>
                <w:sz w:val="24"/>
                <w:lang w:val="es-ES_tradnl"/>
              </w:rPr>
            </w:pPr>
          </w:p>
        </w:tc>
        <w:tc>
          <w:tcPr>
            <w:tcW w:w="1701" w:type="dxa"/>
          </w:tcPr>
          <w:p w:rsidR="005638CA" w:rsidRDefault="00A411F4">
            <w:pPr>
              <w:pStyle w:val="Ttulo3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Derecha</w:t>
            </w:r>
          </w:p>
        </w:tc>
        <w:tc>
          <w:tcPr>
            <w:tcW w:w="1701" w:type="dxa"/>
          </w:tcPr>
          <w:p w:rsidR="005638CA" w:rsidRDefault="00A411F4">
            <w:pPr>
              <w:pStyle w:val="Ttulo3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Izquierda</w:t>
            </w:r>
          </w:p>
        </w:tc>
      </w:tr>
      <w:tr w:rsidR="005638CA">
        <w:tc>
          <w:tcPr>
            <w:tcW w:w="2835" w:type="dxa"/>
          </w:tcPr>
          <w:p w:rsidR="005638CA" w:rsidRDefault="00A411F4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Humeral</w:t>
            </w:r>
          </w:p>
        </w:tc>
        <w:tc>
          <w:tcPr>
            <w:tcW w:w="1701" w:type="dxa"/>
          </w:tcPr>
          <w:p w:rsidR="005638CA" w:rsidRDefault="00A411F4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H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3" w:name="PAH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3"/>
          </w:p>
        </w:tc>
        <w:tc>
          <w:tcPr>
            <w:tcW w:w="1701" w:type="dxa"/>
          </w:tcPr>
          <w:p w:rsidR="005638CA" w:rsidRDefault="00A411F4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H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4" w:name="PAH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4"/>
          </w:p>
        </w:tc>
      </w:tr>
      <w:tr w:rsidR="005638CA">
        <w:tc>
          <w:tcPr>
            <w:tcW w:w="2835" w:type="dxa"/>
          </w:tcPr>
          <w:p w:rsidR="005638CA" w:rsidRDefault="00A411F4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Tibial Anterior</w:t>
            </w:r>
          </w:p>
        </w:tc>
        <w:tc>
          <w:tcPr>
            <w:tcW w:w="1701" w:type="dxa"/>
          </w:tcPr>
          <w:p w:rsidR="005638CA" w:rsidRDefault="00A411F4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5" w:name="PATA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5"/>
          </w:p>
        </w:tc>
        <w:tc>
          <w:tcPr>
            <w:tcW w:w="1701" w:type="dxa"/>
          </w:tcPr>
          <w:p w:rsidR="005638CA" w:rsidRDefault="00A411F4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6" w:name="PATA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6"/>
          </w:p>
        </w:tc>
      </w:tr>
      <w:tr w:rsidR="005638CA">
        <w:tc>
          <w:tcPr>
            <w:tcW w:w="2835" w:type="dxa"/>
          </w:tcPr>
          <w:p w:rsidR="005638CA" w:rsidRDefault="00A411F4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Tibial Posterior</w:t>
            </w:r>
          </w:p>
        </w:tc>
        <w:tc>
          <w:tcPr>
            <w:tcW w:w="1701" w:type="dxa"/>
          </w:tcPr>
          <w:p w:rsidR="005638CA" w:rsidRDefault="00A411F4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7" w:name="PATP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7"/>
          </w:p>
        </w:tc>
        <w:tc>
          <w:tcPr>
            <w:tcW w:w="1701" w:type="dxa"/>
          </w:tcPr>
          <w:p w:rsidR="005638CA" w:rsidRDefault="00A411F4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8" w:name="PATP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8"/>
          </w:p>
        </w:tc>
      </w:tr>
    </w:tbl>
    <w:p w:rsidR="005638CA" w:rsidRDefault="005638CA">
      <w:pPr>
        <w:rPr>
          <w:sz w:val="24"/>
          <w:lang w:val="es-ES_tradnl"/>
        </w:rPr>
      </w:pPr>
    </w:p>
    <w:p w:rsidR="005638CA" w:rsidRDefault="005638CA">
      <w:pPr>
        <w:rPr>
          <w:sz w:val="24"/>
          <w:lang w:val="es-ES_tradnl"/>
        </w:rPr>
      </w:pPr>
    </w:p>
    <w:p w:rsidR="005638CA" w:rsidRDefault="00A411F4">
      <w:pPr>
        <w:ind w:firstLine="709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Índice Tobillo / Brazo:</w:t>
      </w:r>
    </w:p>
    <w:tbl>
      <w:tblPr>
        <w:tblW w:w="0" w:type="auto"/>
        <w:tblInd w:w="2055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5638CA">
        <w:tc>
          <w:tcPr>
            <w:tcW w:w="2835" w:type="dxa"/>
            <w:tcBorders>
              <w:bottom w:val="single" w:sz="4" w:space="0" w:color="auto"/>
            </w:tcBorders>
          </w:tcPr>
          <w:p w:rsidR="005638CA" w:rsidRDefault="005638CA">
            <w:pPr>
              <w:rPr>
                <w:b/>
                <w:sz w:val="24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5638CA" w:rsidRDefault="00A411F4">
            <w:pPr>
              <w:pStyle w:val="Ttulo3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5638CA" w:rsidRDefault="00A411F4">
            <w:pPr>
              <w:pStyle w:val="Ttulo3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Izquierda</w:t>
            </w:r>
          </w:p>
        </w:tc>
      </w:tr>
      <w:tr w:rsidR="005638CA"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5638CA" w:rsidRDefault="00A411F4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Tibial Anterior</w:t>
            </w:r>
          </w:p>
        </w:tc>
        <w:tc>
          <w:tcPr>
            <w:tcW w:w="1701" w:type="dxa"/>
          </w:tcPr>
          <w:p w:rsidR="005638CA" w:rsidRDefault="00A411F4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9" w:name="IATA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9"/>
          </w:p>
        </w:tc>
        <w:tc>
          <w:tcPr>
            <w:tcW w:w="1701" w:type="dxa"/>
          </w:tcPr>
          <w:p w:rsidR="005638CA" w:rsidRDefault="00A411F4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10" w:name="IATA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10"/>
          </w:p>
        </w:tc>
      </w:tr>
      <w:tr w:rsidR="005638CA"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5638CA" w:rsidRDefault="00A411F4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Tibial Posterior</w:t>
            </w:r>
          </w:p>
        </w:tc>
        <w:tc>
          <w:tcPr>
            <w:tcW w:w="1701" w:type="dxa"/>
          </w:tcPr>
          <w:p w:rsidR="005638CA" w:rsidRDefault="00A411F4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11" w:name="IATP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11"/>
          </w:p>
        </w:tc>
        <w:tc>
          <w:tcPr>
            <w:tcW w:w="1701" w:type="dxa"/>
          </w:tcPr>
          <w:p w:rsidR="005638CA" w:rsidRDefault="00A411F4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12" w:name="IATP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12"/>
          </w:p>
        </w:tc>
      </w:tr>
    </w:tbl>
    <w:p w:rsidR="005638CA" w:rsidRDefault="005638CA">
      <w:pPr>
        <w:rPr>
          <w:b/>
          <w:i/>
          <w:sz w:val="24"/>
        </w:rPr>
      </w:pPr>
    </w:p>
    <w:p w:rsidR="005638CA" w:rsidRDefault="005638CA">
      <w:pPr>
        <w:rPr>
          <w:sz w:val="24"/>
        </w:rPr>
        <w:sectPr w:rsidR="005638CA">
          <w:headerReference w:type="default" r:id="rId9"/>
          <w:footerReference w:type="default" r:id="rId10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5638CA" w:rsidRDefault="005638CA">
      <w:pPr>
        <w:rPr>
          <w:sz w:val="24"/>
          <w:lang w:val="es-ES_tradnl"/>
        </w:rPr>
      </w:pPr>
    </w:p>
    <w:p w:rsidR="005638CA" w:rsidRDefault="00A411F4">
      <w:pPr>
        <w:numPr>
          <w:ilvl w:val="0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El estudio llevado a cabo a lo largo del árbol arterial de ambos miembros inferiores reveló vasos de paredes lisas, sin evidencias de patología.</w:t>
      </w:r>
    </w:p>
    <w:p w:rsidR="005638CA" w:rsidRDefault="005638CA">
      <w:pPr>
        <w:rPr>
          <w:sz w:val="24"/>
          <w:lang w:val="es-ES_tradnl"/>
        </w:rPr>
      </w:pPr>
    </w:p>
    <w:p w:rsidR="005638CA" w:rsidRDefault="00A411F4">
      <w:pPr>
        <w:numPr>
          <w:ilvl w:val="0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audioespectral de la señal de flujo obtenida a partir del doppler color presentó características y velocidad normal para cada vaso estudiado, no evidenciándose signos de turbulencia espectral.</w:t>
      </w:r>
    </w:p>
    <w:p w:rsidR="005638CA" w:rsidRDefault="005638CA">
      <w:pPr>
        <w:rPr>
          <w:sz w:val="24"/>
          <w:lang w:val="es-ES_tradnl"/>
        </w:rPr>
      </w:pPr>
    </w:p>
    <w:p w:rsidR="005638CA" w:rsidRDefault="005638CA">
      <w:pPr>
        <w:pStyle w:val="Textoindependiente"/>
      </w:pPr>
    </w:p>
    <w:p w:rsidR="005638CA" w:rsidRPr="00A411F4" w:rsidRDefault="00A411F4">
      <w:pPr>
        <w:pStyle w:val="Textoindependiente"/>
        <w:rPr>
          <w:b/>
          <w:u w:val="single"/>
        </w:rPr>
      </w:pPr>
      <w:r w:rsidRPr="00A411F4">
        <w:rPr>
          <w:b/>
          <w:u w:val="single"/>
        </w:rPr>
        <w:t>Conclusión</w:t>
      </w:r>
      <w:r>
        <w:rPr>
          <w:b/>
          <w:u w:val="single"/>
        </w:rPr>
        <w:t>:</w:t>
      </w:r>
    </w:p>
    <w:p w:rsidR="005638CA" w:rsidRDefault="00A411F4">
      <w:pPr>
        <w:pStyle w:val="Textoindependiente"/>
      </w:pPr>
      <w:r>
        <w:t>Ausencia de ateromatosis</w:t>
      </w:r>
    </w:p>
    <w:p w:rsidR="005638CA" w:rsidRDefault="00A411F4">
      <w:pPr>
        <w:pStyle w:val="Textoindependiente"/>
      </w:pPr>
      <w:r>
        <w:t xml:space="preserve">Flujo </w:t>
      </w:r>
      <w:proofErr w:type="spellStart"/>
      <w:r>
        <w:t>infrapatelar</w:t>
      </w:r>
      <w:proofErr w:type="spellEnd"/>
      <w:r>
        <w:t xml:space="preserve"> conservado</w:t>
      </w:r>
    </w:p>
    <w:p w:rsidR="005638CA" w:rsidRDefault="005638CA" w:rsidP="00A411F4">
      <w:pPr>
        <w:pStyle w:val="Textoindependiente"/>
        <w:jc w:val="right"/>
      </w:pPr>
    </w:p>
    <w:p w:rsidR="005638CA" w:rsidRDefault="005638CA" w:rsidP="00A411F4">
      <w:pPr>
        <w:pStyle w:val="Textoindependiente"/>
        <w:jc w:val="right"/>
      </w:pPr>
    </w:p>
    <w:p w:rsidR="005638CA" w:rsidRDefault="00A411F4" w:rsidP="0071327C">
      <w:pPr>
        <w:pStyle w:val="Textoindependiente"/>
        <w:jc w:val="right"/>
        <w:rPr>
          <w:b/>
        </w:rPr>
      </w:pPr>
      <w:r w:rsidRPr="00A411F4">
        <w:rPr>
          <w:b/>
        </w:rPr>
        <w:t xml:space="preserve">Dr. </w:t>
      </w:r>
      <w:r w:rsidR="0071327C">
        <w:rPr>
          <w:b/>
        </w:rPr>
        <w:t xml:space="preserve">Guillermo </w:t>
      </w:r>
      <w:proofErr w:type="spellStart"/>
      <w:r w:rsidR="0071327C">
        <w:rPr>
          <w:b/>
        </w:rPr>
        <w:t>Jaimovich</w:t>
      </w:r>
      <w:proofErr w:type="spellEnd"/>
    </w:p>
    <w:p w:rsidR="0071327C" w:rsidRPr="00A411F4" w:rsidRDefault="0071327C" w:rsidP="0071327C">
      <w:pPr>
        <w:pStyle w:val="Textoindependiente"/>
        <w:jc w:val="right"/>
        <w:rPr>
          <w:b/>
        </w:rPr>
      </w:pPr>
      <w:r>
        <w:rPr>
          <w:b/>
        </w:rPr>
        <w:t>MP 229719</w:t>
      </w:r>
      <w:bookmarkStart w:id="13" w:name="_GoBack"/>
      <w:bookmarkEnd w:id="13"/>
    </w:p>
    <w:p w:rsidR="005638CA" w:rsidRDefault="005638CA">
      <w:pPr>
        <w:pStyle w:val="Textoindependiente"/>
      </w:pPr>
    </w:p>
    <w:sectPr w:rsidR="005638CA"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27C" w:rsidRDefault="0071327C">
      <w:r>
        <w:separator/>
      </w:r>
    </w:p>
  </w:endnote>
  <w:endnote w:type="continuationSeparator" w:id="0">
    <w:p w:rsidR="0071327C" w:rsidRDefault="00713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8CA" w:rsidRDefault="005638CA">
    <w:pPr>
      <w:pStyle w:val="Piedepgina"/>
      <w:jc w:val="center"/>
      <w:rPr>
        <w:sz w:val="18"/>
        <w:lang w:val="es-ES_tradnl"/>
      </w:rPr>
    </w:pPr>
  </w:p>
  <w:p w:rsidR="005638CA" w:rsidRDefault="00A411F4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27C" w:rsidRDefault="0071327C">
      <w:r>
        <w:separator/>
      </w:r>
    </w:p>
  </w:footnote>
  <w:footnote w:type="continuationSeparator" w:id="0">
    <w:p w:rsidR="0071327C" w:rsidRDefault="007132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8CA" w:rsidRDefault="00A411F4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San Isidro</w:t>
    </w:r>
  </w:p>
  <w:p w:rsidR="005638CA" w:rsidRDefault="00A411F4">
    <w:pPr>
      <w:pStyle w:val="Encabezado"/>
      <w:jc w:val="right"/>
      <w:rPr>
        <w:sz w:val="28"/>
        <w:lang w:val="es-AR"/>
      </w:rPr>
    </w:pPr>
    <w:r>
      <w:rPr>
        <w:sz w:val="28"/>
        <w:lang w:val="es-AR"/>
      </w:rPr>
      <w:t>Sanatorio Las Lomas</w:t>
    </w:r>
  </w:p>
  <w:p w:rsidR="005638CA" w:rsidRDefault="005638CA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F7422"/>
    <w:multiLevelType w:val="hybridMultilevel"/>
    <w:tmpl w:val="07687292"/>
    <w:lvl w:ilvl="0" w:tplc="EF74FB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F2C96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9C2A9D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4E461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B165A5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CB43E2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E0255A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E5E47B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798880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documentProtection w:edit="forms" w:enforcement="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27C"/>
    <w:rsid w:val="005638CA"/>
    <w:rsid w:val="0071327C"/>
    <w:rsid w:val="00A4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link w:val="EncabezadoCar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semiHidden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32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27C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link w:val="EncabezadoCar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semiHidden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32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27C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ICSINAS\LasLomas\_MEDICOS\Ivan%20Constantin\Doppler%20arterial%20MI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C8CC34-204D-49B0-983E-787E02CA5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Doppler arterial MI</Template>
  <TotalTime>3</TotalTime>
  <Pages>1</Pages>
  <Words>125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2018-07-16T20:33:00Z</cp:lastPrinted>
  <dcterms:created xsi:type="dcterms:W3CDTF">2018-07-16T20:30:00Z</dcterms:created>
  <dcterms:modified xsi:type="dcterms:W3CDTF">2018-07-16T20:35:00Z</dcterms:modified>
</cp:coreProperties>
</file>